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0EE67" w14:textId="6A792AF6" w:rsidR="00F376E5" w:rsidRPr="00397A9E" w:rsidRDefault="009D3C4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smallCaps/>
          <w:sz w:val="40"/>
        </w:rPr>
        <w:t xml:space="preserve">Sahar </w:t>
      </w:r>
      <w:proofErr w:type="spellStart"/>
      <w:r w:rsidRPr="00397A9E">
        <w:rPr>
          <w:rFonts w:asciiTheme="minorHAnsi" w:hAnsiTheme="minorHAnsi" w:cstheme="minorHAnsi"/>
          <w:b/>
          <w:smallCaps/>
          <w:sz w:val="40"/>
        </w:rPr>
        <w:t>Fakhrieh</w:t>
      </w:r>
      <w:proofErr w:type="spellEnd"/>
      <w:r w:rsidRPr="00397A9E">
        <w:rPr>
          <w:rFonts w:asciiTheme="minorHAnsi" w:hAnsiTheme="minorHAnsi" w:cstheme="minorHAnsi"/>
          <w:b/>
          <w:smallCaps/>
          <w:sz w:val="40"/>
        </w:rPr>
        <w:t xml:space="preserve"> Kashan</w:t>
      </w:r>
    </w:p>
    <w:p w14:paraId="45720A11" w14:textId="77777777" w:rsidR="009D3C4D" w:rsidRPr="00397A9E" w:rsidRDefault="009D3C4D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97A9E" w14:paraId="7501C3C5" w14:textId="77777777" w:rsidTr="001C29E5">
        <w:tc>
          <w:tcPr>
            <w:tcW w:w="4428" w:type="dxa"/>
          </w:tcPr>
          <w:p w14:paraId="3D102F58" w14:textId="10031B87" w:rsidR="009D3C4D" w:rsidRPr="00397A9E" w:rsidRDefault="00DE5291" w:rsidP="009D3C4D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Website</w:t>
            </w:r>
            <w:r w:rsidR="009D3C4D" w:rsidRPr="00397A9E">
              <w:rPr>
                <w:rFonts w:asciiTheme="minorHAnsi" w:hAnsiTheme="minorHAnsi" w:cstheme="minorHAnsi"/>
              </w:rPr>
              <w:t xml:space="preserve">: </w:t>
            </w:r>
            <w:hyperlink r:id="rId7" w:history="1">
              <w:r w:rsidRPr="00DE5291">
                <w:rPr>
                  <w:rStyle w:val="Hyperlink"/>
                  <w:rFonts w:asciiTheme="minorHAnsi" w:hAnsiTheme="minorHAnsi" w:cstheme="minorHAnsi"/>
                  <w:color w:val="auto"/>
                </w:rPr>
                <w:t>saharfk.github.io/CV/</w:t>
              </w:r>
            </w:hyperlink>
          </w:p>
          <w:p w14:paraId="50BE94F8" w14:textId="120D6E8A" w:rsidR="00F376E5" w:rsidRPr="00397A9E" w:rsidRDefault="009D3C4D" w:rsidP="009D3C4D">
            <w:pPr>
              <w:widowControl w:val="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 xml:space="preserve">E-mail: </w:t>
            </w:r>
            <w:hyperlink r:id="rId8" w:history="1">
              <w:r w:rsidR="00C25DEF">
                <w:rPr>
                  <w:rStyle w:val="Hyperlink"/>
                  <w:rFonts w:asciiTheme="minorHAnsi" w:hAnsiTheme="minorHAnsi" w:cstheme="minorHAnsi"/>
                  <w:color w:val="auto"/>
                </w:rPr>
                <w:t>saharfakhriehkashan@gmail.com</w:t>
              </w:r>
            </w:hyperlink>
          </w:p>
        </w:tc>
        <w:tc>
          <w:tcPr>
            <w:tcW w:w="4428" w:type="dxa"/>
          </w:tcPr>
          <w:p w14:paraId="1FC011B7" w14:textId="38C6303E" w:rsidR="009D3C4D" w:rsidRPr="00397A9E" w:rsidRDefault="00E31C49" w:rsidP="009D3C4D">
            <w:pPr>
              <w:widowControl w:val="0"/>
              <w:bidi/>
              <w:ind w:right="492"/>
              <w:jc w:val="right"/>
              <w:rPr>
                <w:rFonts w:asciiTheme="minorHAnsi" w:hAnsiTheme="minorHAnsi" w:cstheme="minorHAnsi"/>
                <w:lang w:bidi="fa-IR"/>
              </w:rPr>
            </w:pPr>
            <w:r w:rsidRPr="00397A9E">
              <w:rPr>
                <w:rFonts w:asciiTheme="minorHAnsi" w:hAnsiTheme="minorHAnsi" w:cstheme="minorHAnsi"/>
              </w:rPr>
              <w:t>LinkedIn:</w:t>
            </w:r>
            <w:r w:rsidR="009D3C4D" w:rsidRPr="00397A9E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9D3C4D"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linkedin.com/</w:t>
              </w:r>
              <w:proofErr w:type="spellStart"/>
              <w:r w:rsidR="009D3C4D"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sahar-fakhrieh</w:t>
              </w:r>
              <w:proofErr w:type="spellEnd"/>
            </w:hyperlink>
          </w:p>
          <w:p w14:paraId="70A7EB7B" w14:textId="3E6ED676" w:rsidR="00F376E5" w:rsidRPr="00397A9E" w:rsidRDefault="009D3C4D" w:rsidP="009D3C4D">
            <w:pPr>
              <w:widowControl w:val="0"/>
              <w:ind w:left="-500"/>
              <w:rPr>
                <w:rFonts w:asciiTheme="minorHAnsi" w:hAnsiTheme="minorHAnsi" w:cstheme="minorHAnsi"/>
              </w:rPr>
            </w:pPr>
            <w:r w:rsidRPr="00397A9E">
              <w:rPr>
                <w:rFonts w:asciiTheme="minorHAnsi" w:hAnsiTheme="minorHAnsi" w:cstheme="minorHAnsi"/>
              </w:rPr>
              <w:t xml:space="preserve">                </w:t>
            </w:r>
            <w:proofErr w:type="spellStart"/>
            <w:r w:rsidRPr="00397A9E">
              <w:rPr>
                <w:rFonts w:asciiTheme="minorHAnsi" w:hAnsiTheme="minorHAnsi" w:cstheme="minorHAnsi"/>
              </w:rPr>
              <w:t>Github</w:t>
            </w:r>
            <w:proofErr w:type="spellEnd"/>
            <w:r w:rsidRPr="00397A9E">
              <w:rPr>
                <w:rFonts w:asciiTheme="minorHAnsi" w:hAnsiTheme="minorHAnsi" w:cstheme="minorHAnsi"/>
              </w:rPr>
              <w:t xml:space="preserve">: </w:t>
            </w:r>
            <w:hyperlink r:id="rId10" w:history="1">
              <w:r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github.com/</w:t>
              </w:r>
              <w:proofErr w:type="spellStart"/>
              <w:r w:rsidRPr="00397A9E">
                <w:rPr>
                  <w:rStyle w:val="Hyperlink"/>
                  <w:rFonts w:asciiTheme="minorHAnsi" w:hAnsiTheme="minorHAnsi" w:cstheme="minorHAnsi"/>
                  <w:color w:val="auto"/>
                </w:rPr>
                <w:t>saharfk</w:t>
              </w:r>
              <w:proofErr w:type="spellEnd"/>
            </w:hyperlink>
          </w:p>
        </w:tc>
      </w:tr>
    </w:tbl>
    <w:p w14:paraId="20ED2D88" w14:textId="54CC9071" w:rsidR="00A90527" w:rsidRPr="00397A9E" w:rsidRDefault="00A90527" w:rsidP="00A90527">
      <w:pPr>
        <w:rPr>
          <w:rFonts w:asciiTheme="minorHAnsi" w:hAnsiTheme="minorHAnsi" w:cstheme="minorHAnsi"/>
        </w:rPr>
      </w:pPr>
    </w:p>
    <w:p w14:paraId="46CE1E36" w14:textId="77777777" w:rsidR="009D3C4D" w:rsidRPr="00397A9E" w:rsidRDefault="009D3C4D" w:rsidP="00A90527">
      <w:pPr>
        <w:rPr>
          <w:rFonts w:asciiTheme="minorHAnsi" w:hAnsiTheme="minorHAnsi" w:cstheme="minorHAnsi"/>
        </w:rPr>
      </w:pPr>
    </w:p>
    <w:p w14:paraId="45F89140" w14:textId="77777777" w:rsidR="00A90527" w:rsidRPr="00397A9E" w:rsidRDefault="00251FA2" w:rsidP="00A90527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Education</w:t>
      </w:r>
    </w:p>
    <w:p w14:paraId="6638CC72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CBE3544" w14:textId="6EFBC20E" w:rsidR="00245B7E" w:rsidRPr="00397A9E" w:rsidRDefault="00EA2F62" w:rsidP="00B3225A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B</w:t>
      </w:r>
      <w:r w:rsidR="00FA4779" w:rsidRPr="00397A9E">
        <w:rPr>
          <w:rFonts w:asciiTheme="minorHAnsi" w:hAnsiTheme="minorHAnsi" w:cstheme="minorHAnsi"/>
          <w:b/>
        </w:rPr>
        <w:t>.</w:t>
      </w:r>
      <w:r w:rsidRPr="00397A9E">
        <w:rPr>
          <w:rFonts w:asciiTheme="minorHAnsi" w:hAnsiTheme="minorHAnsi" w:cstheme="minorHAnsi"/>
          <w:b/>
        </w:rPr>
        <w:t>S</w:t>
      </w:r>
      <w:r w:rsidR="00FA4779" w:rsidRPr="00397A9E">
        <w:rPr>
          <w:rFonts w:asciiTheme="minorHAnsi" w:hAnsiTheme="minorHAnsi" w:cstheme="minorHAnsi"/>
          <w:b/>
        </w:rPr>
        <w:t>c.</w:t>
      </w:r>
      <w:r w:rsidRPr="00397A9E">
        <w:rPr>
          <w:rFonts w:asciiTheme="minorHAnsi" w:hAnsiTheme="minorHAnsi" w:cstheme="minorHAnsi"/>
          <w:b/>
        </w:rPr>
        <w:tab/>
      </w:r>
      <w:r w:rsidR="00245B7E" w:rsidRPr="00397A9E">
        <w:rPr>
          <w:rFonts w:asciiTheme="minorHAnsi" w:hAnsiTheme="minorHAnsi" w:cstheme="minorHAnsi"/>
          <w:b/>
          <w:bCs/>
        </w:rPr>
        <w:t>Computer Engineering</w:t>
      </w:r>
      <w:r w:rsidRPr="00397A9E">
        <w:rPr>
          <w:rFonts w:asciiTheme="minorHAnsi" w:hAnsiTheme="minorHAnsi" w:cstheme="minorHAnsi"/>
        </w:rPr>
        <w:tab/>
      </w:r>
      <w:r w:rsidR="00245B7E" w:rsidRPr="00397A9E">
        <w:rPr>
          <w:rFonts w:asciiTheme="minorHAnsi" w:hAnsiTheme="minorHAnsi" w:cstheme="minorHAnsi"/>
        </w:rPr>
        <w:t>September, 2017 - August, 2021</w:t>
      </w:r>
      <w:r w:rsidR="00A90527" w:rsidRPr="00397A9E">
        <w:rPr>
          <w:rFonts w:asciiTheme="minorHAnsi" w:hAnsiTheme="minorHAnsi" w:cstheme="minorHAnsi"/>
        </w:rPr>
        <w:tab/>
      </w:r>
      <w:proofErr w:type="gramStart"/>
      <w:r w:rsidR="00245B7E" w:rsidRPr="00397A9E">
        <w:rPr>
          <w:rFonts w:asciiTheme="minorHAnsi" w:hAnsiTheme="minorHAnsi" w:cstheme="minorHAnsi"/>
        </w:rPr>
        <w:t>The</w:t>
      </w:r>
      <w:proofErr w:type="gramEnd"/>
      <w:r w:rsidR="00245B7E" w:rsidRPr="00397A9E">
        <w:rPr>
          <w:rFonts w:asciiTheme="minorHAnsi" w:hAnsiTheme="minorHAnsi" w:cstheme="minorHAnsi"/>
        </w:rPr>
        <w:t xml:space="preserve"> University of </w:t>
      </w:r>
      <w:proofErr w:type="spellStart"/>
      <w:r w:rsidR="00245B7E" w:rsidRPr="00397A9E">
        <w:rPr>
          <w:rFonts w:asciiTheme="minorHAnsi" w:hAnsiTheme="minorHAnsi" w:cstheme="minorHAnsi"/>
        </w:rPr>
        <w:t>Guilan</w:t>
      </w:r>
      <w:proofErr w:type="spellEnd"/>
      <w:r w:rsidR="00245B7E" w:rsidRPr="00397A9E">
        <w:rPr>
          <w:rFonts w:asciiTheme="minorHAnsi" w:hAnsiTheme="minorHAnsi" w:cstheme="minorHAnsi"/>
        </w:rPr>
        <w:t>, Rasht, Iran</w:t>
      </w:r>
    </w:p>
    <w:p w14:paraId="59D7523D" w14:textId="767FA080" w:rsidR="00C054F7" w:rsidRPr="00397A9E" w:rsidRDefault="00CE7C9D" w:rsidP="00C054F7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bCs/>
        </w:rPr>
        <w:t>GPA:</w:t>
      </w:r>
      <w:r w:rsidR="00C054F7" w:rsidRPr="00397A9E">
        <w:rPr>
          <w:rFonts w:asciiTheme="minorHAnsi" w:hAnsiTheme="minorHAnsi" w:cstheme="minorHAnsi"/>
        </w:rPr>
        <w:t xml:space="preserve"> </w:t>
      </w:r>
      <w:r w:rsidR="00AE5B5C" w:rsidRPr="00397A9E">
        <w:rPr>
          <w:rFonts w:asciiTheme="minorHAnsi" w:hAnsiTheme="minorHAnsi" w:cstheme="minorHAnsi"/>
        </w:rPr>
        <w:t>3.6 (</w:t>
      </w:r>
      <w:r w:rsidR="00C054F7" w:rsidRPr="00397A9E">
        <w:rPr>
          <w:rFonts w:asciiTheme="minorHAnsi" w:hAnsiTheme="minorHAnsi" w:cstheme="minorHAnsi"/>
        </w:rPr>
        <w:t>17.45</w:t>
      </w:r>
      <w:r w:rsidR="00464B16" w:rsidRPr="00397A9E">
        <w:rPr>
          <w:rFonts w:asciiTheme="minorHAnsi" w:hAnsiTheme="minorHAnsi" w:cstheme="minorHAnsi"/>
        </w:rPr>
        <w:t>/</w:t>
      </w:r>
      <w:r w:rsidR="00C054F7" w:rsidRPr="00397A9E">
        <w:rPr>
          <w:rFonts w:asciiTheme="minorHAnsi" w:hAnsiTheme="minorHAnsi" w:cstheme="minorHAnsi"/>
        </w:rPr>
        <w:t>20</w:t>
      </w:r>
      <w:r w:rsidR="00AE5B5C" w:rsidRPr="00397A9E">
        <w:rPr>
          <w:rFonts w:asciiTheme="minorHAnsi" w:hAnsiTheme="minorHAnsi" w:cstheme="minorHAnsi"/>
        </w:rPr>
        <w:t>)</w:t>
      </w:r>
    </w:p>
    <w:p w14:paraId="2786D94D" w14:textId="18C59A01" w:rsidR="00C054F7" w:rsidRPr="00397A9E" w:rsidRDefault="00C054F7" w:rsidP="00C054F7">
      <w:pPr>
        <w:pStyle w:val="ListParagraph"/>
        <w:tabs>
          <w:tab w:val="left" w:pos="720"/>
          <w:tab w:val="right" w:pos="8640"/>
        </w:tabs>
        <w:ind w:left="1088"/>
        <w:rPr>
          <w:rFonts w:asciiTheme="minorHAnsi" w:hAnsiTheme="minorHAnsi" w:cstheme="minorHAnsi"/>
        </w:rPr>
      </w:pPr>
    </w:p>
    <w:p w14:paraId="1F348619" w14:textId="7B12E51A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Thesis</w:t>
      </w:r>
      <w:r w:rsidR="009D6E10" w:rsidRPr="00397A9E">
        <w:rPr>
          <w:rFonts w:asciiTheme="minorHAnsi" w:hAnsiTheme="minorHAnsi" w:cstheme="minorHAnsi"/>
        </w:rPr>
        <w:t>:”</w:t>
      </w:r>
      <w:r w:rsidR="009D6E10" w:rsidRPr="003802FF">
        <w:rPr>
          <w:rFonts w:asciiTheme="minorHAnsi" w:hAnsiTheme="minorHAnsi" w:cstheme="minorHAnsi"/>
        </w:rPr>
        <w:t xml:space="preserve"> </w:t>
      </w:r>
      <w:hyperlink r:id="rId11" w:history="1">
        <w:r w:rsidR="009D6E10" w:rsidRPr="003802FF">
          <w:rPr>
            <w:rStyle w:val="Hyperlink"/>
            <w:rFonts w:asciiTheme="minorHAnsi" w:hAnsiTheme="minorHAnsi" w:cstheme="minorHAnsi"/>
            <w:color w:val="auto"/>
          </w:rPr>
          <w:t>Visual</w:t>
        </w:r>
        <w:r w:rsidRPr="003802FF">
          <w:rPr>
            <w:rStyle w:val="Hyperlink"/>
            <w:rFonts w:asciiTheme="minorHAnsi" w:hAnsiTheme="minorHAnsi" w:cstheme="minorHAnsi"/>
            <w:color w:val="auto"/>
          </w:rPr>
          <w:t xml:space="preserve"> Neglect Therapy Service (website version)</w:t>
        </w:r>
      </w:hyperlink>
      <w:r w:rsidRPr="00397A9E">
        <w:rPr>
          <w:rFonts w:asciiTheme="minorHAnsi" w:hAnsiTheme="minorHAnsi" w:cstheme="minorHAnsi"/>
        </w:rPr>
        <w:t>”</w:t>
      </w:r>
    </w:p>
    <w:p w14:paraId="3D094220" w14:textId="7E3148CC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Supervisors: Dr. </w:t>
      </w:r>
      <w:proofErr w:type="spellStart"/>
      <w:r w:rsidR="009D6E10" w:rsidRPr="00397A9E">
        <w:rPr>
          <w:rFonts w:asciiTheme="minorHAnsi" w:hAnsiTheme="minorHAnsi" w:cstheme="minorHAnsi"/>
        </w:rPr>
        <w:t>HamidReza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  <w:proofErr w:type="spellStart"/>
      <w:r w:rsidRPr="00397A9E">
        <w:rPr>
          <w:rFonts w:asciiTheme="minorHAnsi" w:hAnsiTheme="minorHAnsi" w:cstheme="minorHAnsi"/>
        </w:rPr>
        <w:t>Ahmadifar</w:t>
      </w:r>
      <w:proofErr w:type="spellEnd"/>
    </w:p>
    <w:p w14:paraId="273AA5AF" w14:textId="74902BC8" w:rsidR="00245B7E" w:rsidRPr="00397A9E" w:rsidRDefault="00245B7E" w:rsidP="00245B7E">
      <w:pPr>
        <w:pStyle w:val="ListParagraph"/>
        <w:numPr>
          <w:ilvl w:val="1"/>
          <w:numId w:val="9"/>
        </w:num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Thesis Grade: 20/20</w:t>
      </w:r>
    </w:p>
    <w:p w14:paraId="5978D433" w14:textId="79521036" w:rsidR="00A90527" w:rsidRPr="00397A9E" w:rsidRDefault="0034747C" w:rsidP="008F7D83">
      <w:pPr>
        <w:pStyle w:val="ListParagraph"/>
        <w:numPr>
          <w:ilvl w:val="1"/>
          <w:numId w:val="9"/>
        </w:numPr>
        <w:jc w:val="both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Explanation:</w:t>
      </w:r>
      <w:r w:rsidR="00245B7E" w:rsidRPr="00397A9E">
        <w:rPr>
          <w:rFonts w:asciiTheme="minorHAnsi" w:hAnsiTheme="minorHAnsi" w:cstheme="minorHAnsi"/>
        </w:rPr>
        <w:t xml:space="preserve"> </w:t>
      </w:r>
      <w:r w:rsidR="00471FAE" w:rsidRPr="00397A9E">
        <w:rPr>
          <w:rFonts w:asciiTheme="minorHAnsi" w:hAnsiTheme="minorHAnsi" w:cstheme="minorHAnsi"/>
        </w:rPr>
        <w:t>A cost-effective technology for rehabilitation following a brain injury. Can help individuals with visual field issues.</w:t>
      </w:r>
    </w:p>
    <w:p w14:paraId="5C44E353" w14:textId="77777777" w:rsidR="00471FAE" w:rsidRPr="00397A9E" w:rsidRDefault="00471FAE" w:rsidP="00471FAE">
      <w:pPr>
        <w:pStyle w:val="ListParagraph"/>
        <w:ind w:left="1440"/>
        <w:jc w:val="both"/>
        <w:rPr>
          <w:rFonts w:asciiTheme="minorHAnsi" w:hAnsiTheme="minorHAnsi" w:cstheme="minorHAnsi"/>
        </w:rPr>
      </w:pPr>
    </w:p>
    <w:p w14:paraId="0B719A0C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Honors and Awards</w:t>
      </w:r>
    </w:p>
    <w:p w14:paraId="2C28284A" w14:textId="433AD265" w:rsidR="00083344" w:rsidRPr="00397A9E" w:rsidRDefault="00083344" w:rsidP="00A90527">
      <w:pPr>
        <w:rPr>
          <w:rFonts w:asciiTheme="minorHAnsi" w:hAnsiTheme="minorHAnsi" w:cstheme="minorHAnsi"/>
        </w:rPr>
      </w:pPr>
    </w:p>
    <w:p w14:paraId="441CC428" w14:textId="3A1CE72D" w:rsidR="000146B4" w:rsidRPr="00397A9E" w:rsidRDefault="000146B4" w:rsidP="000146B4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  <w:bCs/>
        </w:rPr>
        <w:t>Coursera GTC Badge (Translated at least 15,000</w:t>
      </w:r>
      <w:r w:rsidRPr="00397A9E">
        <w:rPr>
          <w:rFonts w:asciiTheme="minorHAnsi" w:hAnsiTheme="minorHAnsi" w:cstheme="minorHAnsi"/>
          <w:b/>
        </w:rPr>
        <w:t xml:space="preserve">                                   </w:t>
      </w:r>
      <w:r w:rsidRPr="00397A9E">
        <w:rPr>
          <w:rFonts w:asciiTheme="minorHAnsi" w:hAnsiTheme="minorHAnsi" w:cstheme="minorHAnsi"/>
        </w:rPr>
        <w:t>September, 2021</w:t>
      </w:r>
    </w:p>
    <w:p w14:paraId="59E3E319" w14:textId="77777777" w:rsidR="000146B4" w:rsidRPr="00397A9E" w:rsidRDefault="000146B4" w:rsidP="000146B4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words at high quality) </w:t>
      </w:r>
    </w:p>
    <w:p w14:paraId="7D16E979" w14:textId="428B613E" w:rsidR="000146B4" w:rsidRPr="00397A9E" w:rsidRDefault="000146B4" w:rsidP="00A90527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Translated at about 15,000 words at high quality in Coursera GTC</w:t>
      </w:r>
    </w:p>
    <w:p w14:paraId="0CDBA695" w14:textId="77777777" w:rsidR="001F156D" w:rsidRPr="00397A9E" w:rsidRDefault="00754898" w:rsidP="001F156D">
      <w:pPr>
        <w:rPr>
          <w:rStyle w:val="Hyperlink"/>
          <w:rFonts w:asciiTheme="minorHAnsi" w:hAnsiTheme="minorHAnsi" w:cstheme="minorHAnsi"/>
          <w:color w:val="auto"/>
          <w:highlight w:val="yellow"/>
        </w:rPr>
      </w:pPr>
      <w:hyperlink r:id="rId12" w:history="1">
        <w:r w:rsidR="001F156D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You can find the </w:t>
        </w:r>
        <w:r w:rsidR="001F156D" w:rsidRPr="00397A9E">
          <w:rPr>
            <w:rStyle w:val="Hyperlink"/>
            <w:rFonts w:asciiTheme="minorHAnsi" w:hAnsiTheme="minorHAnsi" w:cstheme="minorHAnsi"/>
            <w:b/>
            <w:bCs/>
            <w:color w:val="auto"/>
          </w:rPr>
          <w:t>badge</w:t>
        </w:r>
        <w:r w:rsidR="001F156D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here</w:t>
        </w:r>
      </w:hyperlink>
      <w:r w:rsidR="001F156D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2A746ABD" w14:textId="77777777" w:rsidR="000146B4" w:rsidRPr="00397A9E" w:rsidRDefault="000146B4" w:rsidP="00A90527">
      <w:pPr>
        <w:rPr>
          <w:rFonts w:asciiTheme="minorHAnsi" w:hAnsiTheme="minorHAnsi" w:cstheme="minorHAnsi"/>
        </w:rPr>
      </w:pPr>
    </w:p>
    <w:p w14:paraId="6E90E15A" w14:textId="3DD7E071" w:rsidR="00C71AAB" w:rsidRPr="00397A9E" w:rsidRDefault="00C71AAB" w:rsidP="00C71AAB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  <w:bCs/>
        </w:rPr>
        <w:t>Participant</w:t>
      </w:r>
      <w:r w:rsidRPr="00397A9E">
        <w:rPr>
          <w:rFonts w:asciiTheme="minorHAnsi" w:hAnsiTheme="minorHAnsi" w:cstheme="minorHAnsi"/>
        </w:rPr>
        <w:t xml:space="preserve"> </w:t>
      </w:r>
      <w:r w:rsidRPr="00397A9E">
        <w:rPr>
          <w:rFonts w:asciiTheme="minorHAnsi" w:hAnsiTheme="minorHAnsi" w:cstheme="minorHAnsi"/>
          <w:b/>
        </w:rPr>
        <w:t xml:space="preserve">in ICPC (International Collegiate Programming                </w:t>
      </w:r>
      <w:r w:rsidRPr="00397A9E">
        <w:rPr>
          <w:rFonts w:asciiTheme="minorHAnsi" w:hAnsiTheme="minorHAnsi" w:cstheme="minorHAnsi"/>
        </w:rPr>
        <w:t>December, 2020</w:t>
      </w:r>
    </w:p>
    <w:p w14:paraId="7C148631" w14:textId="77777777" w:rsidR="00C71AAB" w:rsidRPr="00397A9E" w:rsidRDefault="00C71AAB" w:rsidP="00C71AA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Contest)</w:t>
      </w:r>
      <w:r w:rsidRPr="00397A9E">
        <w:rPr>
          <w:rFonts w:asciiTheme="minorHAnsi" w:hAnsiTheme="minorHAnsi" w:cstheme="minorHAnsi"/>
        </w:rPr>
        <w:t xml:space="preserve"> </w:t>
      </w:r>
    </w:p>
    <w:p w14:paraId="36655C51" w14:textId="40A11FF8" w:rsidR="002F18B9" w:rsidRPr="00397A9E" w:rsidRDefault="00C71AAB" w:rsidP="00C71AA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in the West Asia Regional ACM-ICPC Programming Contest, Tehran, Iran</w:t>
      </w:r>
    </w:p>
    <w:p w14:paraId="0054345B" w14:textId="7494E3DA" w:rsidR="00C71AAB" w:rsidRPr="00397A9E" w:rsidRDefault="00754898" w:rsidP="00C71AAB">
      <w:pPr>
        <w:rPr>
          <w:rStyle w:val="Hyperlink"/>
          <w:rFonts w:asciiTheme="minorHAnsi" w:hAnsiTheme="minorHAnsi" w:cstheme="minorHAnsi"/>
          <w:color w:val="auto"/>
          <w:highlight w:val="yellow"/>
        </w:rPr>
      </w:pPr>
      <w:hyperlink r:id="rId13" w:history="1">
        <w:r w:rsidR="00D153FA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You can find the </w:t>
        </w:r>
        <w:r w:rsidR="00D153FA" w:rsidRPr="00397A9E">
          <w:rPr>
            <w:rStyle w:val="Hyperlink"/>
            <w:rFonts w:asciiTheme="minorHAnsi" w:hAnsiTheme="minorHAnsi" w:cstheme="minorHAnsi"/>
            <w:b/>
            <w:bCs/>
            <w:color w:val="auto"/>
          </w:rPr>
          <w:t>certification</w:t>
        </w:r>
        <w:r w:rsidR="00D153FA"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 xml:space="preserve"> here</w:t>
        </w:r>
      </w:hyperlink>
      <w:r w:rsidR="00D153FA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5F1EBEE5" w14:textId="77AB05A1" w:rsidR="002C6B84" w:rsidRPr="00397A9E" w:rsidRDefault="002C6B84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13083CF0" w14:textId="762C9053" w:rsidR="00BD7E1D" w:rsidRPr="00397A9E" w:rsidRDefault="00BD7E1D" w:rsidP="00BD7E1D">
      <w:pPr>
        <w:tabs>
          <w:tab w:val="right" w:pos="8640"/>
        </w:tabs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Top </w:t>
      </w:r>
      <w:r w:rsidRPr="00397A9E">
        <w:rPr>
          <w:rFonts w:asciiTheme="minorHAnsi" w:hAnsiTheme="minorHAnsi" w:cstheme="minorHAnsi"/>
          <w:bCs/>
        </w:rPr>
        <w:t>1</w:t>
      </w:r>
      <w:r w:rsidRPr="00397A9E">
        <w:rPr>
          <w:rFonts w:asciiTheme="minorHAnsi" w:hAnsiTheme="minorHAnsi" w:cstheme="minorHAnsi"/>
          <w:b/>
        </w:rPr>
        <w:t xml:space="preserve">% </w:t>
      </w:r>
      <w:r w:rsidRPr="00397A9E">
        <w:rPr>
          <w:rFonts w:asciiTheme="minorHAnsi" w:hAnsiTheme="minorHAnsi" w:cstheme="minorHAnsi"/>
          <w:bCs/>
        </w:rPr>
        <w:t xml:space="preserve">of </w:t>
      </w:r>
      <w:r w:rsidRPr="00397A9E">
        <w:rPr>
          <w:rFonts w:asciiTheme="minorHAnsi" w:hAnsiTheme="minorHAnsi" w:cstheme="minorHAnsi"/>
          <w:b/>
          <w:rtl/>
        </w:rPr>
        <w:t>150</w:t>
      </w:r>
      <w:r w:rsidRPr="00397A9E">
        <w:rPr>
          <w:rFonts w:asciiTheme="minorHAnsi" w:hAnsiTheme="minorHAnsi" w:cstheme="minorHAnsi"/>
          <w:bCs/>
        </w:rPr>
        <w:t xml:space="preserve">,000 participants in </w:t>
      </w:r>
      <w:hyperlink r:id="rId14" w:history="1">
        <w:r w:rsidRPr="00397A9E">
          <w:rPr>
            <w:rStyle w:val="Hyperlink"/>
            <w:rFonts w:asciiTheme="minorHAnsi" w:hAnsiTheme="minorHAnsi" w:cstheme="minorHAnsi"/>
            <w:bCs/>
            <w:color w:val="auto"/>
            <w:u w:val="none"/>
          </w:rPr>
          <w:t>Iranian University Entrance exam</w:t>
        </w:r>
      </w:hyperlink>
      <w:r w:rsidRPr="00397A9E">
        <w:rPr>
          <w:rFonts w:asciiTheme="minorHAnsi" w:hAnsiTheme="minorHAnsi" w:cstheme="minorHAnsi"/>
          <w:bCs/>
        </w:rPr>
        <w:t xml:space="preserve"> </w:t>
      </w:r>
      <w:r w:rsidRPr="00397A9E">
        <w:rPr>
          <w:rFonts w:asciiTheme="minorHAnsi" w:hAnsiTheme="minorHAnsi" w:cstheme="minorHAnsi"/>
        </w:rPr>
        <w:t xml:space="preserve">                July, 2017</w:t>
      </w:r>
    </w:p>
    <w:p w14:paraId="7703E28D" w14:textId="3E1680B4" w:rsidR="00BD7E1D" w:rsidRPr="00397A9E" w:rsidRDefault="00BD7E1D" w:rsidP="00BD7E1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Cs/>
        </w:rPr>
        <w:t>for Bachelor of Science</w:t>
      </w:r>
    </w:p>
    <w:p w14:paraId="75DF4FE0" w14:textId="77777777" w:rsidR="00BD7E1D" w:rsidRPr="00397A9E" w:rsidRDefault="00BD7E1D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0EC864AF" w14:textId="6F50DF22" w:rsidR="002C6B84" w:rsidRPr="00397A9E" w:rsidRDefault="002C6B84" w:rsidP="00F06791">
      <w:pPr>
        <w:tabs>
          <w:tab w:val="right" w:pos="8640"/>
        </w:tabs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 xml:space="preserve">Tuition Waiver, </w:t>
      </w:r>
      <w:r w:rsidR="009C0DD8" w:rsidRPr="00397A9E">
        <w:rPr>
          <w:rFonts w:asciiTheme="minorHAnsi" w:hAnsiTheme="minorHAnsi" w:cstheme="minorHAnsi"/>
          <w:b/>
          <w:bCs/>
        </w:rPr>
        <w:t>B.Sc.</w:t>
      </w:r>
      <w:r w:rsidRPr="00397A9E">
        <w:rPr>
          <w:rFonts w:asciiTheme="minorHAnsi" w:hAnsiTheme="minorHAnsi" w:cstheme="minorHAnsi"/>
          <w:b/>
          <w:bCs/>
        </w:rPr>
        <w:t xml:space="preserve">, University of </w:t>
      </w:r>
      <w:proofErr w:type="spellStart"/>
      <w:r w:rsidRPr="00397A9E">
        <w:rPr>
          <w:rFonts w:asciiTheme="minorHAnsi" w:hAnsiTheme="minorHAnsi" w:cstheme="minorHAnsi"/>
          <w:b/>
          <w:bCs/>
        </w:rPr>
        <w:t>Guilan</w:t>
      </w:r>
      <w:proofErr w:type="spellEnd"/>
      <w:r w:rsidRPr="00397A9E">
        <w:rPr>
          <w:rFonts w:asciiTheme="minorHAnsi" w:hAnsiTheme="minorHAnsi" w:cstheme="minorHAnsi"/>
          <w:b/>
          <w:bCs/>
        </w:rPr>
        <w:t xml:space="preserve"> </w:t>
      </w:r>
      <w:r w:rsidR="001B7E68" w:rsidRPr="00397A9E">
        <w:rPr>
          <w:rFonts w:asciiTheme="minorHAnsi" w:hAnsiTheme="minorHAnsi" w:cstheme="minorHAnsi"/>
        </w:rPr>
        <w:t xml:space="preserve">                                                     July, 2017</w:t>
      </w:r>
    </w:p>
    <w:p w14:paraId="22B346C6" w14:textId="229ECF54" w:rsidR="002C6B84" w:rsidRPr="00397A9E" w:rsidRDefault="002C6B84" w:rsidP="001B7E68">
      <w:pPr>
        <w:tabs>
          <w:tab w:val="right" w:pos="8640"/>
        </w:tabs>
        <w:jc w:val="both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I was selected through a highly competitive </w:t>
      </w:r>
      <w:hyperlink r:id="rId15" w:history="1">
        <w:r w:rsidRPr="00397A9E">
          <w:rPr>
            <w:rStyle w:val="Hyperlink"/>
            <w:rFonts w:asciiTheme="minorHAnsi" w:hAnsiTheme="minorHAnsi" w:cstheme="minorHAnsi"/>
            <w:color w:val="auto"/>
            <w:u w:val="none"/>
          </w:rPr>
          <w:t>national entrance exam</w:t>
        </w:r>
      </w:hyperlink>
      <w:r w:rsidRPr="00397A9E">
        <w:rPr>
          <w:rFonts w:asciiTheme="minorHAnsi" w:hAnsiTheme="minorHAnsi" w:cstheme="minorHAnsi"/>
        </w:rPr>
        <w:t xml:space="preserve">. In this exam, the selected students should have a minimum rank of up to 1% to get accepted at the University of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and it has approximately a total of 150,000 applicants.</w:t>
      </w:r>
    </w:p>
    <w:p w14:paraId="198623E0" w14:textId="77777777" w:rsidR="002C6B84" w:rsidRPr="00397A9E" w:rsidRDefault="002C6B84" w:rsidP="00083344">
      <w:pPr>
        <w:tabs>
          <w:tab w:val="right" w:pos="8640"/>
        </w:tabs>
        <w:rPr>
          <w:rFonts w:asciiTheme="minorHAnsi" w:hAnsiTheme="minorHAnsi" w:cstheme="minorHAnsi"/>
        </w:rPr>
      </w:pPr>
    </w:p>
    <w:p w14:paraId="5EEB3A08" w14:textId="77777777" w:rsidR="002B3D25" w:rsidRDefault="002B3D25" w:rsidP="002F18B9">
      <w:pPr>
        <w:pStyle w:val="Heading1"/>
        <w:rPr>
          <w:rFonts w:asciiTheme="minorHAnsi" w:hAnsiTheme="minorHAnsi" w:cstheme="minorHAnsi"/>
        </w:rPr>
      </w:pPr>
    </w:p>
    <w:p w14:paraId="747EF926" w14:textId="7311F22D" w:rsidR="002F18B9" w:rsidRPr="00397A9E" w:rsidRDefault="002F18B9" w:rsidP="002F18B9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Research Interests</w:t>
      </w:r>
    </w:p>
    <w:p w14:paraId="4D2D90AF" w14:textId="77777777" w:rsidR="008D3935" w:rsidRPr="00397A9E" w:rsidRDefault="008D3935" w:rsidP="008D393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</w:p>
    <w:p w14:paraId="5A1ED3F1" w14:textId="77777777" w:rsidR="00181BE9" w:rsidRDefault="008D3935" w:rsidP="00181BE9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>-</w:t>
      </w:r>
      <w:r w:rsidRPr="00397A9E">
        <w:rPr>
          <w:rFonts w:asciiTheme="minorHAnsi" w:hAnsiTheme="minorHAnsi" w:cstheme="minorHAnsi"/>
        </w:rPr>
        <w:t xml:space="preserve"> </w:t>
      </w:r>
      <w:r w:rsidR="004F44C3" w:rsidRPr="00397A9E">
        <w:rPr>
          <w:rFonts w:asciiTheme="minorHAnsi" w:hAnsiTheme="minorHAnsi" w:cstheme="minorHAnsi"/>
          <w:b/>
        </w:rPr>
        <w:t>Software Engineering</w:t>
      </w:r>
      <w:r w:rsidR="004F44C3" w:rsidRPr="00113DF4">
        <w:rPr>
          <w:rFonts w:asciiTheme="minorHAnsi" w:hAnsiTheme="minorHAnsi" w:cstheme="minorHAnsi"/>
          <w:b/>
        </w:rPr>
        <w:t xml:space="preserve"> </w:t>
      </w:r>
    </w:p>
    <w:p w14:paraId="6BA1C51D" w14:textId="6BB5B983" w:rsidR="0049659E" w:rsidRPr="00181BE9" w:rsidRDefault="00181BE9" w:rsidP="00181BE9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  <w:rtl/>
        </w:rPr>
      </w:pPr>
      <w:r>
        <w:rPr>
          <w:rFonts w:asciiTheme="minorHAnsi" w:hAnsiTheme="minorHAnsi" w:cstheme="minorHAnsi"/>
          <w:b/>
        </w:rPr>
        <w:t xml:space="preserve">- </w:t>
      </w:r>
      <w:r w:rsidRPr="00113DF4">
        <w:rPr>
          <w:rFonts w:asciiTheme="minorHAnsi" w:hAnsiTheme="minorHAnsi" w:cstheme="minorHAnsi"/>
          <w:b/>
        </w:rPr>
        <w:t>Machine Learning</w:t>
      </w:r>
    </w:p>
    <w:p w14:paraId="74FA9ACC" w14:textId="604565EA" w:rsidR="00F10F04" w:rsidRDefault="0049659E" w:rsidP="00F10F04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- </w:t>
      </w:r>
      <w:bookmarkStart w:id="0" w:name="_Hlk82798178"/>
      <w:r w:rsidR="00181BE9" w:rsidRPr="0049659E">
        <w:rPr>
          <w:rFonts w:asciiTheme="minorHAnsi" w:hAnsiTheme="minorHAnsi" w:cstheme="minorHAnsi"/>
          <w:b/>
          <w:bCs/>
          <w:lang w:bidi="fa-IR"/>
        </w:rPr>
        <w:t>Computational Intelligence</w:t>
      </w:r>
    </w:p>
    <w:bookmarkEnd w:id="0"/>
    <w:p w14:paraId="7F66117E" w14:textId="3A5913E0" w:rsidR="002B3D25" w:rsidRDefault="002B3D25" w:rsidP="002B3D2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  <w:bCs/>
          <w:lang w:bidi="fa-IR"/>
        </w:rPr>
      </w:pPr>
      <w:r>
        <w:rPr>
          <w:rFonts w:asciiTheme="minorHAnsi" w:hAnsiTheme="minorHAnsi" w:cstheme="minorHAnsi"/>
          <w:b/>
        </w:rPr>
        <w:lastRenderedPageBreak/>
        <w:t xml:space="preserve">- </w:t>
      </w:r>
      <w:r w:rsidR="00181BE9" w:rsidRPr="00181BE9">
        <w:rPr>
          <w:rFonts w:asciiTheme="minorHAnsi" w:hAnsiTheme="minorHAnsi" w:cstheme="minorHAnsi"/>
          <w:b/>
          <w:bCs/>
          <w:lang w:bidi="fa-IR"/>
        </w:rPr>
        <w:t>Natural language processing (NLP)</w:t>
      </w:r>
    </w:p>
    <w:p w14:paraId="3B19F294" w14:textId="77777777" w:rsidR="00181BE9" w:rsidRDefault="00181BE9" w:rsidP="002B3D25">
      <w:pPr>
        <w:tabs>
          <w:tab w:val="left" w:pos="90"/>
          <w:tab w:val="right" w:pos="8640"/>
        </w:tabs>
        <w:spacing w:line="360" w:lineRule="auto"/>
        <w:rPr>
          <w:rFonts w:asciiTheme="minorHAnsi" w:hAnsiTheme="minorHAnsi" w:cstheme="minorHAnsi"/>
          <w:b/>
        </w:rPr>
      </w:pPr>
    </w:p>
    <w:p w14:paraId="6C1E7EE1" w14:textId="12C1D8AE" w:rsidR="00355B4F" w:rsidRPr="00397A9E" w:rsidRDefault="003E3E13" w:rsidP="00355B4F">
      <w:pPr>
        <w:pStyle w:val="Heading1"/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</w:rPr>
        <w:t>Selected</w:t>
      </w:r>
      <w:r w:rsidR="00355B4F" w:rsidRPr="00397A9E">
        <w:rPr>
          <w:rFonts w:asciiTheme="minorHAnsi" w:hAnsiTheme="minorHAnsi" w:cstheme="minorHAnsi"/>
        </w:rPr>
        <w:t xml:space="preserve"> Projects </w:t>
      </w:r>
    </w:p>
    <w:p w14:paraId="47304799" w14:textId="77777777" w:rsidR="001A2BDC" w:rsidRPr="00397A9E" w:rsidRDefault="001A2BDC" w:rsidP="001A2BDC">
      <w:pPr>
        <w:pStyle w:val="ListParagraph"/>
        <w:jc w:val="both"/>
        <w:rPr>
          <w:rFonts w:asciiTheme="minorHAnsi" w:hAnsiTheme="minorHAnsi" w:cstheme="minorHAnsi"/>
          <w:b/>
          <w:bCs/>
        </w:rPr>
      </w:pPr>
    </w:p>
    <w:p w14:paraId="524CF369" w14:textId="5B29899B" w:rsidR="00F66BE4" w:rsidRPr="00397A9E" w:rsidRDefault="005972C0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5972C0">
        <w:rPr>
          <w:rFonts w:asciiTheme="minorHAnsi" w:hAnsiTheme="minorHAnsi" w:cstheme="minorHAnsi"/>
          <w:b/>
          <w:bCs/>
        </w:rPr>
        <w:t>TensorFlow movie recommender</w:t>
      </w:r>
    </w:p>
    <w:p w14:paraId="3AB95506" w14:textId="0AA8B198" w:rsidR="002362F5" w:rsidRDefault="002362F5" w:rsidP="005972C0">
      <w:pPr>
        <w:tabs>
          <w:tab w:val="left" w:pos="90"/>
          <w:tab w:val="right" w:pos="8640"/>
        </w:tabs>
      </w:pPr>
      <w:r w:rsidRPr="002362F5">
        <w:rPr>
          <w:rFonts w:asciiTheme="minorHAnsi" w:hAnsiTheme="minorHAnsi" w:cstheme="minorHAnsi"/>
        </w:rPr>
        <w:t xml:space="preserve">Extended TensorFlow movie recommender code, using </w:t>
      </w:r>
      <w:r w:rsidRPr="00DF3F44">
        <w:rPr>
          <w:rFonts w:asciiTheme="minorHAnsi" w:hAnsiTheme="minorHAnsi" w:cstheme="minorHAnsi"/>
          <w:i/>
          <w:iCs/>
        </w:rPr>
        <w:t>TensorFlow Recommenders (TFRS)</w:t>
      </w:r>
      <w:r w:rsidRPr="002362F5">
        <w:rPr>
          <w:rFonts w:asciiTheme="minorHAnsi" w:hAnsiTheme="minorHAnsi" w:cstheme="minorHAnsi"/>
        </w:rPr>
        <w:t xml:space="preserve"> library and with </w:t>
      </w:r>
      <w:proofErr w:type="spellStart"/>
      <w:r w:rsidRPr="00DF3F44">
        <w:rPr>
          <w:rFonts w:asciiTheme="minorHAnsi" w:hAnsiTheme="minorHAnsi" w:cstheme="minorHAnsi"/>
          <w:i/>
          <w:iCs/>
        </w:rPr>
        <w:t>MovieLens</w:t>
      </w:r>
      <w:proofErr w:type="spellEnd"/>
      <w:r w:rsidRPr="002362F5">
        <w:rPr>
          <w:rFonts w:asciiTheme="minorHAnsi" w:hAnsiTheme="minorHAnsi" w:cstheme="minorHAnsi"/>
        </w:rPr>
        <w:t xml:space="preserve"> dataset.</w:t>
      </w:r>
      <w:r w:rsidR="002C1A54">
        <w:t xml:space="preserve"> </w:t>
      </w:r>
      <w:r w:rsidR="002C1A54" w:rsidRPr="002C1A54">
        <w:t xml:space="preserve">This project was developed in the </w:t>
      </w:r>
      <w:r w:rsidR="002C1A54" w:rsidRPr="00DF3F44">
        <w:rPr>
          <w:i/>
          <w:iCs/>
        </w:rPr>
        <w:t xml:space="preserve">Google </w:t>
      </w:r>
      <w:proofErr w:type="spellStart"/>
      <w:r w:rsidR="002C1A54" w:rsidRPr="00DF3F44">
        <w:rPr>
          <w:i/>
          <w:iCs/>
        </w:rPr>
        <w:t>Colab</w:t>
      </w:r>
      <w:proofErr w:type="spellEnd"/>
      <w:r w:rsidR="002C1A54" w:rsidRPr="002C1A54">
        <w:t xml:space="preserve"> environment.</w:t>
      </w:r>
    </w:p>
    <w:p w14:paraId="27B5C8CE" w14:textId="7E754B28" w:rsidR="005972C0" w:rsidRDefault="00DE5291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pict w14:anchorId="78C18FFF">
          <v:shape id="Picture 1" o:spid="_x0000_i1027" type="#_x0000_t75" style="width:8.25pt;height:8.25pt;visibility:visible;mso-wrap-style:square" o:bullet="t">
            <v:imagedata r:id="rId16" o:title=""/>
          </v:shape>
        </w:pict>
      </w:r>
      <w:hyperlink r:id="rId17" w:history="1">
        <w:r w:rsidR="00767869">
          <w:rPr>
            <w:rStyle w:val="Hyperlink"/>
            <w:rFonts w:asciiTheme="minorHAnsi" w:hAnsiTheme="minorHAnsi" w:cstheme="minorHAnsi"/>
            <w:color w:val="auto"/>
          </w:rPr>
          <w:t xml:space="preserve"> github.com/</w:t>
        </w:r>
        <w:proofErr w:type="spellStart"/>
        <w:r w:rsidR="00767869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767869">
          <w:rPr>
            <w:rStyle w:val="Hyperlink"/>
            <w:rFonts w:asciiTheme="minorHAnsi" w:hAnsiTheme="minorHAnsi" w:cstheme="minorHAnsi"/>
            <w:color w:val="auto"/>
          </w:rPr>
          <w:t>/</w:t>
        </w:r>
        <w:proofErr w:type="spellStart"/>
        <w:r w:rsidR="00767869">
          <w:rPr>
            <w:rStyle w:val="Hyperlink"/>
            <w:rFonts w:asciiTheme="minorHAnsi" w:hAnsiTheme="minorHAnsi" w:cstheme="minorHAnsi"/>
            <w:color w:val="auto"/>
          </w:rPr>
          <w:t>tensorflow</w:t>
        </w:r>
        <w:proofErr w:type="spellEnd"/>
        <w:r w:rsidR="00767869">
          <w:rPr>
            <w:rStyle w:val="Hyperlink"/>
            <w:rFonts w:asciiTheme="minorHAnsi" w:hAnsiTheme="minorHAnsi" w:cstheme="minorHAnsi"/>
            <w:color w:val="auto"/>
          </w:rPr>
          <w:t>-movie-recommender</w:t>
        </w:r>
      </w:hyperlink>
    </w:p>
    <w:p w14:paraId="72730CD5" w14:textId="42C03573" w:rsidR="005972C0" w:rsidRDefault="005972C0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46438831" w14:textId="77777777" w:rsidR="005972C0" w:rsidRPr="00397A9E" w:rsidRDefault="005972C0" w:rsidP="005972C0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 xml:space="preserve">Simulation of Flappy Bird game based on Computational Intelligence </w:t>
      </w:r>
    </w:p>
    <w:p w14:paraId="4AE8B23B" w14:textId="4122486D" w:rsidR="008467DC" w:rsidRDefault="00C87548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C87548">
        <w:rPr>
          <w:rFonts w:asciiTheme="minorHAnsi" w:hAnsiTheme="minorHAnsi" w:cstheme="minorHAnsi"/>
        </w:rPr>
        <w:t xml:space="preserve">Rebuilt the Flappy Bird project using neat library in </w:t>
      </w:r>
      <w:r w:rsidR="00C34FEC">
        <w:rPr>
          <w:rFonts w:asciiTheme="minorHAnsi" w:hAnsiTheme="minorHAnsi" w:cstheme="minorHAnsi"/>
          <w:i/>
          <w:iCs/>
        </w:rPr>
        <w:t>Python</w:t>
      </w:r>
      <w:r w:rsidRPr="00C87548">
        <w:rPr>
          <w:rFonts w:asciiTheme="minorHAnsi" w:hAnsiTheme="minorHAnsi" w:cstheme="minorHAnsi"/>
        </w:rPr>
        <w:t xml:space="preserve"> based on </w:t>
      </w:r>
      <w:r w:rsidRPr="00DF3F44">
        <w:rPr>
          <w:rFonts w:asciiTheme="minorHAnsi" w:hAnsiTheme="minorHAnsi" w:cstheme="minorHAnsi"/>
          <w:i/>
          <w:iCs/>
        </w:rPr>
        <w:t>Genetics Algorithm</w:t>
      </w:r>
      <w:r w:rsidRPr="00C87548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</w:p>
    <w:p w14:paraId="27CCA255" w14:textId="40D51DE5" w:rsidR="005972C0" w:rsidRPr="00397A9E" w:rsidRDefault="006E6C9B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6E6C9B">
        <w:rPr>
          <w:rFonts w:asciiTheme="minorHAnsi" w:hAnsiTheme="minorHAnsi" w:cstheme="minorHAnsi"/>
        </w:rPr>
        <w:t xml:space="preserve">The final project of the Principles of </w:t>
      </w:r>
      <w:r w:rsidRPr="00DF3F44">
        <w:rPr>
          <w:rFonts w:asciiTheme="minorHAnsi" w:hAnsiTheme="minorHAnsi" w:cstheme="minorHAnsi"/>
          <w:i/>
          <w:iCs/>
        </w:rPr>
        <w:t>Computational Intelligence</w:t>
      </w:r>
      <w:r w:rsidRPr="006E6C9B">
        <w:rPr>
          <w:rFonts w:asciiTheme="minorHAnsi" w:hAnsiTheme="minorHAnsi" w:cstheme="minorHAnsi"/>
        </w:rPr>
        <w:t xml:space="preserve"> course, Under the supervision of Ali </w:t>
      </w:r>
      <w:proofErr w:type="spellStart"/>
      <w:r w:rsidRPr="006E6C9B">
        <w:rPr>
          <w:rFonts w:asciiTheme="minorHAnsi" w:hAnsiTheme="minorHAnsi" w:cstheme="minorHAnsi"/>
        </w:rPr>
        <w:t>Tourani</w:t>
      </w:r>
      <w:proofErr w:type="spellEnd"/>
      <w:r w:rsidRPr="006E6C9B">
        <w:rPr>
          <w:rFonts w:asciiTheme="minorHAnsi" w:hAnsiTheme="minorHAnsi" w:cstheme="minorHAnsi"/>
        </w:rPr>
        <w:t>.</w:t>
      </w:r>
    </w:p>
    <w:p w14:paraId="707C6B3F" w14:textId="77777777" w:rsidR="005972C0" w:rsidRPr="00397A9E" w:rsidRDefault="005972C0" w:rsidP="005972C0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702B3DF4" wp14:editId="45F4B366">
            <wp:extent cx="103816" cy="1038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9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 xml:space="preserve"> github.com/</w:t>
        </w:r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Pr="00397A9E">
          <w:rPr>
            <w:rStyle w:val="Hyperlink"/>
            <w:rFonts w:asciiTheme="minorHAnsi" w:hAnsiTheme="minorHAnsi" w:cstheme="minorHAnsi"/>
            <w:color w:val="auto"/>
          </w:rPr>
          <w:t>/flappy-bird</w:t>
        </w:r>
      </w:hyperlink>
    </w:p>
    <w:p w14:paraId="360EEFE4" w14:textId="77777777" w:rsidR="00406BAC" w:rsidRPr="00397A9E" w:rsidRDefault="00406BAC" w:rsidP="00406BA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74F24B33" w14:textId="6E1AF9E1" w:rsidR="001A2BDC" w:rsidRPr="00397A9E" w:rsidRDefault="001A2BDC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Simulation of</w:t>
      </w:r>
      <w:r w:rsidR="00A27379" w:rsidRPr="00397A9E">
        <w:rPr>
          <w:rFonts w:asciiTheme="minorHAnsi" w:hAnsiTheme="minorHAnsi" w:cstheme="minorHAnsi"/>
          <w:b/>
          <w:bCs/>
        </w:rPr>
        <w:t xml:space="preserve"> Shop-database</w:t>
      </w:r>
    </w:p>
    <w:p w14:paraId="42A26CFD" w14:textId="77777777" w:rsidR="008467DC" w:rsidRDefault="00BE3F7E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</w:t>
      </w:r>
      <w:r w:rsidRPr="00397A9E">
        <w:rPr>
          <w:rFonts w:asciiTheme="minorHAnsi" w:hAnsiTheme="minorHAnsi" w:cstheme="minorHAnsi"/>
        </w:rPr>
        <w:t xml:space="preserve">esigned a database for an online store using </w:t>
      </w:r>
      <w:r w:rsidRPr="00AF0227">
        <w:rPr>
          <w:rFonts w:asciiTheme="minorHAnsi" w:hAnsiTheme="minorHAnsi" w:cstheme="minorHAnsi"/>
          <w:i/>
          <w:iCs/>
        </w:rPr>
        <w:t>SQL server</w:t>
      </w:r>
      <w:r w:rsidRPr="00397A9E">
        <w:rPr>
          <w:rFonts w:asciiTheme="minorHAnsi" w:hAnsiTheme="minorHAnsi" w:cstheme="minorHAnsi"/>
        </w:rPr>
        <w:t xml:space="preserve">. </w:t>
      </w:r>
    </w:p>
    <w:p w14:paraId="5685D916" w14:textId="3791C971" w:rsidR="00A27379" w:rsidRPr="00397A9E" w:rsidRDefault="00D413A4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A27379" w:rsidRPr="00397A9E">
        <w:rPr>
          <w:rFonts w:asciiTheme="minorHAnsi" w:hAnsiTheme="minorHAnsi" w:cstheme="minorHAnsi"/>
        </w:rPr>
        <w:t>final project for</w:t>
      </w:r>
      <w:r w:rsidR="00AF0227">
        <w:rPr>
          <w:rFonts w:asciiTheme="minorHAnsi" w:hAnsiTheme="minorHAnsi" w:cstheme="minorHAnsi"/>
        </w:rPr>
        <w:t xml:space="preserve"> the</w:t>
      </w:r>
      <w:r w:rsidR="00A27379" w:rsidRPr="00397A9E">
        <w:rPr>
          <w:rFonts w:asciiTheme="minorHAnsi" w:hAnsiTheme="minorHAnsi" w:cstheme="minorHAnsi"/>
        </w:rPr>
        <w:t xml:space="preserve"> </w:t>
      </w:r>
      <w:r w:rsidR="00A27379" w:rsidRPr="00AF0227">
        <w:rPr>
          <w:rFonts w:asciiTheme="minorHAnsi" w:hAnsiTheme="minorHAnsi" w:cstheme="minorHAnsi"/>
          <w:i/>
          <w:iCs/>
        </w:rPr>
        <w:t>database management</w:t>
      </w:r>
      <w:r w:rsidR="00A27379" w:rsidRPr="00397A9E">
        <w:rPr>
          <w:rFonts w:asciiTheme="minorHAnsi" w:hAnsiTheme="minorHAnsi" w:cstheme="minorHAnsi"/>
        </w:rPr>
        <w:t xml:space="preserve"> course</w:t>
      </w:r>
      <w:r>
        <w:rPr>
          <w:rFonts w:asciiTheme="minorHAnsi" w:hAnsiTheme="minorHAnsi" w:cstheme="minorHAnsi"/>
        </w:rPr>
        <w:t>, u</w:t>
      </w:r>
      <w:r w:rsidRPr="00397A9E">
        <w:rPr>
          <w:rFonts w:asciiTheme="minorHAnsi" w:hAnsiTheme="minorHAnsi" w:cstheme="minorHAnsi"/>
        </w:rPr>
        <w:t xml:space="preserve">nder the supervision of Dr. </w:t>
      </w:r>
      <w:proofErr w:type="spellStart"/>
      <w:r w:rsidRPr="00397A9E">
        <w:rPr>
          <w:rFonts w:asciiTheme="minorHAnsi" w:hAnsiTheme="minorHAnsi" w:cstheme="minorHAnsi"/>
        </w:rPr>
        <w:t>Asadollah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  <w:proofErr w:type="spellStart"/>
      <w:r w:rsidRPr="00397A9E">
        <w:rPr>
          <w:rFonts w:asciiTheme="minorHAnsi" w:hAnsiTheme="minorHAnsi" w:cstheme="minorHAnsi"/>
        </w:rPr>
        <w:t>Shahbahrami</w:t>
      </w:r>
      <w:proofErr w:type="spellEnd"/>
      <w:r w:rsidR="00A27379" w:rsidRPr="00397A9E">
        <w:rPr>
          <w:rFonts w:asciiTheme="minorHAnsi" w:hAnsiTheme="minorHAnsi" w:cstheme="minorHAnsi"/>
        </w:rPr>
        <w:t xml:space="preserve">. </w:t>
      </w:r>
    </w:p>
    <w:p w14:paraId="2BE11FFE" w14:textId="18433795" w:rsidR="001A2BDC" w:rsidRPr="00397A9E" w:rsidRDefault="00DE5291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1245A6F6">
          <v:shape id="Picture 11" o:spid="_x0000_i1028" type="#_x0000_t75" style="width:8.25pt;height:8.25pt;visibility:visible;mso-wrap-style:square">
            <v:imagedata r:id="rId16" o:title=""/>
          </v:shape>
        </w:pict>
      </w:r>
      <w:r w:rsidR="00A27379" w:rsidRPr="00397A9E">
        <w:rPr>
          <w:rFonts w:asciiTheme="minorHAnsi" w:hAnsiTheme="minorHAnsi" w:cstheme="minorHAnsi"/>
        </w:rPr>
        <w:t xml:space="preserve"> </w:t>
      </w:r>
      <w:hyperlink r:id="rId20" w:history="1"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A27379" w:rsidRPr="00397A9E">
          <w:rPr>
            <w:rStyle w:val="Hyperlink"/>
            <w:rFonts w:asciiTheme="minorHAnsi" w:hAnsiTheme="minorHAnsi" w:cstheme="minorHAnsi"/>
            <w:color w:val="auto"/>
          </w:rPr>
          <w:t>/shop-simulator</w:t>
        </w:r>
      </w:hyperlink>
    </w:p>
    <w:p w14:paraId="599AFCD8" w14:textId="77777777" w:rsidR="00A27379" w:rsidRPr="00397A9E" w:rsidRDefault="00A27379" w:rsidP="00A27379">
      <w:pPr>
        <w:pStyle w:val="ListParagraph"/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773F5C48" w14:textId="43E7D2D0" w:rsidR="00B435F2" w:rsidRPr="00397A9E" w:rsidRDefault="00A27379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Embedded-System-air-controller</w:t>
      </w:r>
      <w:r w:rsidR="00893031" w:rsidRPr="00397A9E">
        <w:rPr>
          <w:rFonts w:asciiTheme="minorHAnsi" w:hAnsiTheme="minorHAnsi" w:cstheme="minorHAnsi"/>
          <w:b/>
          <w:bCs/>
        </w:rPr>
        <w:t xml:space="preserve"> </w:t>
      </w:r>
    </w:p>
    <w:p w14:paraId="4A81E447" w14:textId="77777777" w:rsidR="00C12F20" w:rsidRDefault="002B28A7" w:rsidP="008467DC">
      <w:pPr>
        <w:pStyle w:val="ListParagraph"/>
        <w:ind w:left="0"/>
        <w:jc w:val="both"/>
        <w:rPr>
          <w:rFonts w:asciiTheme="minorHAnsi" w:hAnsiTheme="minorHAnsi" w:cstheme="minorHAnsi"/>
        </w:rPr>
      </w:pPr>
      <w:r w:rsidRPr="002B28A7">
        <w:rPr>
          <w:rFonts w:asciiTheme="minorHAnsi" w:hAnsiTheme="minorHAnsi" w:cstheme="minorHAnsi"/>
        </w:rPr>
        <w:t xml:space="preserve">Designed an air conditioner and simulated it using the </w:t>
      </w:r>
      <w:r w:rsidRPr="002B28A7">
        <w:rPr>
          <w:rFonts w:asciiTheme="minorHAnsi" w:hAnsiTheme="minorHAnsi" w:cstheme="minorHAnsi"/>
          <w:i/>
          <w:iCs/>
        </w:rPr>
        <w:t>Proteus</w:t>
      </w:r>
      <w:r w:rsidRPr="002B28A7">
        <w:rPr>
          <w:rFonts w:asciiTheme="minorHAnsi" w:hAnsiTheme="minorHAnsi" w:cstheme="minorHAnsi"/>
        </w:rPr>
        <w:t xml:space="preserve">. The system samples temperature and humidity from three points by three temperature and humidity sensors and controls a heater, an air conditioner, and a humidifier. </w:t>
      </w:r>
    </w:p>
    <w:p w14:paraId="3F4B856D" w14:textId="26B3604B" w:rsidR="001A2BDC" w:rsidRPr="00397A9E" w:rsidRDefault="008467DC" w:rsidP="008467DC">
      <w:pPr>
        <w:pStyle w:val="ListParagraph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</w:t>
      </w:r>
      <w:r w:rsidRPr="00397A9E">
        <w:rPr>
          <w:rFonts w:asciiTheme="minorHAnsi" w:hAnsiTheme="minorHAnsi" w:cstheme="minorHAnsi"/>
        </w:rPr>
        <w:t xml:space="preserve">he final project of </w:t>
      </w:r>
      <w:r w:rsidRPr="00342BE9">
        <w:rPr>
          <w:rFonts w:asciiTheme="minorHAnsi" w:hAnsiTheme="minorHAnsi" w:cstheme="minorHAnsi"/>
          <w:i/>
          <w:iCs/>
        </w:rPr>
        <w:t>embedded</w:t>
      </w:r>
      <w:r w:rsidRPr="00397A9E">
        <w:rPr>
          <w:rFonts w:asciiTheme="minorHAnsi" w:hAnsiTheme="minorHAnsi" w:cstheme="minorHAnsi"/>
        </w:rPr>
        <w:t xml:space="preserve"> system course</w:t>
      </w:r>
      <w:r>
        <w:rPr>
          <w:rFonts w:asciiTheme="minorHAnsi" w:hAnsiTheme="minorHAnsi" w:cstheme="minorHAnsi"/>
        </w:rPr>
        <w:t>, u</w:t>
      </w:r>
      <w:r w:rsidR="001A2BDC" w:rsidRPr="00397A9E">
        <w:rPr>
          <w:rFonts w:asciiTheme="minorHAnsi" w:hAnsiTheme="minorHAnsi" w:cstheme="minorHAnsi"/>
        </w:rPr>
        <w:t xml:space="preserve">nder the supervision of </w:t>
      </w:r>
      <w:r w:rsidR="00B435F2" w:rsidRPr="00397A9E">
        <w:rPr>
          <w:rFonts w:asciiTheme="minorHAnsi" w:hAnsiTheme="minorHAnsi" w:cstheme="minorHAnsi"/>
        </w:rPr>
        <w:t>Dr. Mohammad Salehi</w:t>
      </w:r>
      <w:r>
        <w:rPr>
          <w:rFonts w:asciiTheme="minorHAnsi" w:hAnsiTheme="minorHAnsi" w:cstheme="minorHAnsi"/>
        </w:rPr>
        <w:t>.</w:t>
      </w:r>
    </w:p>
    <w:p w14:paraId="4F4A70DA" w14:textId="53A2DA58" w:rsidR="001A2BDC" w:rsidRPr="00397A9E" w:rsidRDefault="00DE5291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43CFE02B">
          <v:shape id="Picture 8" o:spid="_x0000_i1029" type="#_x0000_t75" style="width:8.25pt;height:8.25pt;visibility:visible;mso-wrap-style:square">
            <v:imagedata r:id="rId16" o:title=""/>
          </v:shape>
        </w:pict>
      </w:r>
      <w:r w:rsidR="001A2BDC" w:rsidRPr="00397A9E">
        <w:rPr>
          <w:rFonts w:asciiTheme="minorHAnsi" w:hAnsiTheme="minorHAnsi" w:cstheme="minorHAnsi"/>
        </w:rPr>
        <w:t xml:space="preserve"> </w:t>
      </w:r>
      <w:hyperlink r:id="rId21" w:history="1"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B435F2" w:rsidRPr="00397A9E">
          <w:rPr>
            <w:rStyle w:val="Hyperlink"/>
            <w:rFonts w:asciiTheme="minorHAnsi" w:hAnsiTheme="minorHAnsi" w:cstheme="minorHAnsi"/>
            <w:color w:val="auto"/>
          </w:rPr>
          <w:t>/Embedded-System-air-controller</w:t>
        </w:r>
      </w:hyperlink>
    </w:p>
    <w:p w14:paraId="0FA29DAE" w14:textId="77777777" w:rsidR="00A27379" w:rsidRPr="00397A9E" w:rsidRDefault="00A27379" w:rsidP="00A27379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56DFD455" w14:textId="76F4BC23" w:rsidR="001A2BDC" w:rsidRPr="00397A9E" w:rsidRDefault="00C34FEC" w:rsidP="001A2BDC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Python</w:t>
      </w:r>
      <w:r w:rsidR="00533215" w:rsidRPr="00397A9E">
        <w:rPr>
          <w:rFonts w:asciiTheme="minorHAnsi" w:hAnsiTheme="minorHAnsi" w:cstheme="minorHAnsi"/>
          <w:b/>
          <w:bCs/>
        </w:rPr>
        <w:t xml:space="preserve"> assistant</w:t>
      </w:r>
    </w:p>
    <w:p w14:paraId="45C1D13F" w14:textId="1A43B00C" w:rsidR="00285034" w:rsidRDefault="00285034" w:rsidP="00285034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285034">
        <w:rPr>
          <w:rFonts w:asciiTheme="minorHAnsi" w:hAnsiTheme="minorHAnsi" w:cstheme="minorHAnsi"/>
        </w:rPr>
        <w:t xml:space="preserve">Designed a </w:t>
      </w:r>
      <w:r w:rsidRPr="00285034">
        <w:rPr>
          <w:rFonts w:asciiTheme="minorHAnsi" w:hAnsiTheme="minorHAnsi" w:cstheme="minorHAnsi"/>
          <w:i/>
          <w:iCs/>
        </w:rPr>
        <w:t>google assistant simulator</w:t>
      </w:r>
      <w:r w:rsidRPr="0028503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with </w:t>
      </w:r>
      <w:r w:rsidR="00C34FEC">
        <w:rPr>
          <w:rFonts w:asciiTheme="minorHAnsi" w:hAnsiTheme="minorHAnsi" w:cstheme="minorHAnsi"/>
          <w:i/>
          <w:iCs/>
        </w:rPr>
        <w:t>Python</w:t>
      </w:r>
      <w:r>
        <w:rPr>
          <w:rFonts w:asciiTheme="minorHAnsi" w:hAnsiTheme="minorHAnsi" w:cstheme="minorHAnsi"/>
        </w:rPr>
        <w:t xml:space="preserve"> </w:t>
      </w:r>
      <w:r w:rsidRPr="00285034">
        <w:rPr>
          <w:rFonts w:asciiTheme="minorHAnsi" w:hAnsiTheme="minorHAnsi" w:cstheme="minorHAnsi"/>
        </w:rPr>
        <w:t xml:space="preserve">that can do things like playing music, searching on Wikipedia, reporting weather, </w:t>
      </w:r>
      <w:r w:rsidR="00C34FEC" w:rsidRPr="00285034">
        <w:rPr>
          <w:rFonts w:asciiTheme="minorHAnsi" w:hAnsiTheme="minorHAnsi" w:cstheme="minorHAnsi"/>
        </w:rPr>
        <w:t>talking,</w:t>
      </w:r>
      <w:r w:rsidRPr="00285034">
        <w:rPr>
          <w:rFonts w:asciiTheme="minorHAnsi" w:hAnsiTheme="minorHAnsi" w:cstheme="minorHAnsi"/>
        </w:rPr>
        <w:t xml:space="preserve"> and understanding your voice, opening IDE, etc.</w:t>
      </w:r>
    </w:p>
    <w:p w14:paraId="63E1B5EA" w14:textId="097B9E36" w:rsidR="001A2BDC" w:rsidRPr="00397A9E" w:rsidRDefault="001A2BDC" w:rsidP="00285034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final project </w:t>
      </w:r>
      <w:r w:rsidR="00533215" w:rsidRPr="00397A9E">
        <w:rPr>
          <w:rFonts w:asciiTheme="minorHAnsi" w:hAnsiTheme="minorHAnsi" w:cstheme="minorHAnsi"/>
        </w:rPr>
        <w:t xml:space="preserve">of </w:t>
      </w:r>
      <w:r w:rsidR="00C34FEC">
        <w:rPr>
          <w:rFonts w:asciiTheme="minorHAnsi" w:hAnsiTheme="minorHAnsi" w:cstheme="minorHAnsi"/>
        </w:rPr>
        <w:t>Python</w:t>
      </w:r>
      <w:r w:rsidR="00533215" w:rsidRPr="00397A9E">
        <w:rPr>
          <w:rFonts w:asciiTheme="minorHAnsi" w:hAnsiTheme="minorHAnsi" w:cstheme="minorHAnsi"/>
        </w:rPr>
        <w:t xml:space="preserve"> elementary</w:t>
      </w:r>
      <w:r w:rsidRPr="00397A9E">
        <w:rPr>
          <w:rFonts w:asciiTheme="minorHAnsi" w:hAnsiTheme="minorHAnsi" w:cstheme="minorHAnsi"/>
        </w:rPr>
        <w:t xml:space="preserve"> course</w:t>
      </w:r>
      <w:r w:rsidR="00285034">
        <w:rPr>
          <w:rFonts w:asciiTheme="minorHAnsi" w:hAnsiTheme="minorHAnsi" w:cstheme="minorHAnsi"/>
        </w:rPr>
        <w:t>.</w:t>
      </w:r>
    </w:p>
    <w:p w14:paraId="650CC792" w14:textId="2B8B7AA9" w:rsidR="001A2BDC" w:rsidRPr="00397A9E" w:rsidRDefault="00DE5291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3FA5A610">
          <v:shape id="Picture 10" o:spid="_x0000_i1030" type="#_x0000_t75" style="width:8.25pt;height:8.25pt;visibility:visible;mso-wrap-style:square" o:bullet="t">
            <v:imagedata r:id="rId16" o:title=""/>
          </v:shape>
        </w:pict>
      </w:r>
      <w:r w:rsidR="001A2BDC" w:rsidRPr="00397A9E">
        <w:rPr>
          <w:rFonts w:asciiTheme="minorHAnsi" w:hAnsiTheme="minorHAnsi" w:cstheme="minorHAnsi"/>
        </w:rPr>
        <w:t xml:space="preserve"> </w:t>
      </w:r>
      <w:hyperlink r:id="rId22" w:history="1"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533215" w:rsidRPr="00397A9E">
          <w:rPr>
            <w:rStyle w:val="Hyperlink"/>
            <w:rFonts w:asciiTheme="minorHAnsi" w:hAnsiTheme="minorHAnsi" w:cstheme="minorHAnsi"/>
            <w:color w:val="auto"/>
          </w:rPr>
          <w:t>/python-assistant</w:t>
        </w:r>
      </w:hyperlink>
    </w:p>
    <w:p w14:paraId="20ED5F2B" w14:textId="77777777" w:rsidR="00C16B42" w:rsidRPr="00397A9E" w:rsidRDefault="00C16B42" w:rsidP="001A2BDC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568B83D1" w14:textId="76DE61A9" w:rsidR="00C16B42" w:rsidRPr="00397A9E" w:rsidRDefault="00C16B42" w:rsidP="00C16B42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Graphical document scanner with OpenCV and PyQt5</w:t>
      </w:r>
    </w:p>
    <w:p w14:paraId="35790466" w14:textId="4D707169" w:rsidR="00C86EE7" w:rsidRDefault="00C86EE7" w:rsidP="00C16B42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C86EE7">
        <w:rPr>
          <w:rFonts w:asciiTheme="minorHAnsi" w:hAnsiTheme="minorHAnsi" w:cstheme="minorHAnsi"/>
        </w:rPr>
        <w:t xml:space="preserve">Developed a </w:t>
      </w:r>
      <w:r w:rsidRPr="00AD289F">
        <w:rPr>
          <w:rFonts w:asciiTheme="minorHAnsi" w:hAnsiTheme="minorHAnsi" w:cstheme="minorHAnsi"/>
          <w:i/>
          <w:iCs/>
        </w:rPr>
        <w:t>document scanner</w:t>
      </w:r>
      <w:r w:rsidRPr="00C86EE7">
        <w:rPr>
          <w:rFonts w:asciiTheme="minorHAnsi" w:hAnsiTheme="minorHAnsi" w:cstheme="minorHAnsi"/>
        </w:rPr>
        <w:t xml:space="preserve"> simulator app with </w:t>
      </w:r>
      <w:r w:rsidRPr="00AD289F">
        <w:rPr>
          <w:rFonts w:asciiTheme="minorHAnsi" w:hAnsiTheme="minorHAnsi" w:cstheme="minorHAnsi"/>
          <w:i/>
          <w:iCs/>
        </w:rPr>
        <w:t>OpenCV</w:t>
      </w:r>
      <w:r w:rsidRPr="00C86EE7">
        <w:rPr>
          <w:rFonts w:asciiTheme="minorHAnsi" w:hAnsiTheme="minorHAnsi" w:cstheme="minorHAnsi"/>
        </w:rPr>
        <w:t xml:space="preserve"> that gets a picture and scans it in different models, and executes it in .pdf format.</w:t>
      </w:r>
    </w:p>
    <w:p w14:paraId="414CD14D" w14:textId="2759A76F" w:rsidR="00C16B42" w:rsidRPr="00397A9E" w:rsidRDefault="00C86EE7" w:rsidP="00C16B42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C16B42" w:rsidRPr="00397A9E">
        <w:rPr>
          <w:rFonts w:asciiTheme="minorHAnsi" w:hAnsiTheme="minorHAnsi" w:cstheme="minorHAnsi"/>
        </w:rPr>
        <w:t>final project of Fundamental of Computer Vision course</w:t>
      </w:r>
      <w:r>
        <w:rPr>
          <w:rFonts w:asciiTheme="minorHAnsi" w:hAnsiTheme="minorHAnsi" w:cstheme="minorHAnsi"/>
        </w:rPr>
        <w:t xml:space="preserve">, </w:t>
      </w:r>
      <w:r w:rsidRPr="00397A9E">
        <w:rPr>
          <w:rFonts w:asciiTheme="minorHAnsi" w:hAnsiTheme="minorHAnsi" w:cstheme="minorHAnsi"/>
        </w:rPr>
        <w:t xml:space="preserve">Under the supervision of Dr. Asadullah </w:t>
      </w:r>
      <w:proofErr w:type="spellStart"/>
      <w:r w:rsidRPr="00397A9E">
        <w:rPr>
          <w:rFonts w:asciiTheme="minorHAnsi" w:hAnsiTheme="minorHAnsi" w:cstheme="minorHAnsi"/>
        </w:rPr>
        <w:t>Shahbahrami</w:t>
      </w:r>
      <w:proofErr w:type="spellEnd"/>
      <w:r w:rsidR="00C16B42" w:rsidRPr="00397A9E">
        <w:rPr>
          <w:rFonts w:asciiTheme="minorHAnsi" w:hAnsiTheme="minorHAnsi" w:cstheme="minorHAnsi"/>
        </w:rPr>
        <w:t>.</w:t>
      </w:r>
    </w:p>
    <w:p w14:paraId="5A53A91C" w14:textId="3DC59063" w:rsidR="00C16B42" w:rsidRPr="00397A9E" w:rsidRDefault="00C16B42" w:rsidP="00C16B42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7C7C6B8D" wp14:editId="4C36F0C4">
            <wp:extent cx="103816" cy="10381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3" w:history="1"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/graphical-document-scanner-with-</w:t>
        </w:r>
        <w:proofErr w:type="spellStart"/>
        <w:r w:rsidR="00154C61" w:rsidRPr="00397A9E">
          <w:rPr>
            <w:rStyle w:val="Hyperlink"/>
            <w:rFonts w:asciiTheme="minorHAnsi" w:hAnsiTheme="minorHAnsi" w:cstheme="minorHAnsi"/>
            <w:color w:val="auto"/>
          </w:rPr>
          <w:t>openCV</w:t>
        </w:r>
        <w:proofErr w:type="spellEnd"/>
      </w:hyperlink>
    </w:p>
    <w:p w14:paraId="458B3F4A" w14:textId="77777777" w:rsidR="006D1272" w:rsidRDefault="00B26EBD" w:rsidP="003802FF">
      <w:pPr>
        <w:tabs>
          <w:tab w:val="left" w:pos="90"/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softHyphen/>
      </w:r>
    </w:p>
    <w:p w14:paraId="6B65F9F4" w14:textId="77777777" w:rsidR="006D1272" w:rsidRDefault="006D1272" w:rsidP="003802FF">
      <w:pPr>
        <w:tabs>
          <w:tab w:val="left" w:pos="90"/>
          <w:tab w:val="right" w:pos="8640"/>
        </w:tabs>
        <w:rPr>
          <w:rFonts w:asciiTheme="minorHAnsi" w:hAnsiTheme="minorHAnsi" w:cstheme="minorHAnsi"/>
          <w:b/>
        </w:rPr>
      </w:pPr>
    </w:p>
    <w:p w14:paraId="58BE356A" w14:textId="0A07E196" w:rsidR="003616A5" w:rsidRPr="003802FF" w:rsidRDefault="00B26EBD" w:rsidP="003802FF">
      <w:pPr>
        <w:tabs>
          <w:tab w:val="left" w:pos="90"/>
          <w:tab w:val="right" w:pos="8640"/>
        </w:tabs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 </w:t>
      </w:r>
    </w:p>
    <w:p w14:paraId="1F5817BE" w14:textId="5C409F23" w:rsidR="005F0F17" w:rsidRPr="00397A9E" w:rsidRDefault="005F0F17" w:rsidP="005F0F17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lastRenderedPageBreak/>
        <w:t>Django “Instagram Web” clone</w:t>
      </w:r>
    </w:p>
    <w:p w14:paraId="355DDBE0" w14:textId="77777777" w:rsidR="006D1272" w:rsidRDefault="006D1272" w:rsidP="005F0F17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6D1272">
        <w:rPr>
          <w:rFonts w:asciiTheme="minorHAnsi" w:hAnsiTheme="minorHAnsi" w:cstheme="minorHAnsi"/>
        </w:rPr>
        <w:t xml:space="preserve">Coded a clone of the Instagram web page with Django and </w:t>
      </w:r>
      <w:proofErr w:type="spellStart"/>
      <w:r w:rsidRPr="006D1272">
        <w:rPr>
          <w:rFonts w:asciiTheme="minorHAnsi" w:hAnsiTheme="minorHAnsi" w:cstheme="minorHAnsi"/>
        </w:rPr>
        <w:t>Bulma</w:t>
      </w:r>
      <w:proofErr w:type="spellEnd"/>
      <w:r w:rsidRPr="006D1272">
        <w:rPr>
          <w:rFonts w:asciiTheme="minorHAnsi" w:hAnsiTheme="minorHAnsi" w:cstheme="minorHAnsi"/>
        </w:rPr>
        <w:t xml:space="preserve"> framework.</w:t>
      </w:r>
    </w:p>
    <w:p w14:paraId="64E17E3D" w14:textId="4232E3E7" w:rsidR="005F0F17" w:rsidRPr="00397A9E" w:rsidRDefault="005F0F17" w:rsidP="005F0F17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3ED57E39" wp14:editId="5B648926">
            <wp:extent cx="104775" cy="104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4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Pr="00397A9E">
          <w:rPr>
            <w:rStyle w:val="Hyperlink"/>
            <w:rFonts w:asciiTheme="minorHAnsi" w:hAnsiTheme="minorHAnsi" w:cstheme="minorHAnsi"/>
            <w:color w:val="auto"/>
          </w:rPr>
          <w:t>/</w:t>
        </w:r>
        <w:proofErr w:type="spellStart"/>
        <w:r w:rsidRPr="00397A9E">
          <w:rPr>
            <w:rStyle w:val="Hyperlink"/>
            <w:rFonts w:asciiTheme="minorHAnsi" w:hAnsiTheme="minorHAnsi" w:cstheme="minorHAnsi"/>
            <w:color w:val="auto"/>
          </w:rPr>
          <w:t>instagramCloneProject</w:t>
        </w:r>
        <w:proofErr w:type="spellEnd"/>
      </w:hyperlink>
    </w:p>
    <w:p w14:paraId="33CC473B" w14:textId="4D96A7C5" w:rsidR="005F0F17" w:rsidRDefault="005F0F17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27AF1E30" w14:textId="77777777" w:rsidR="00E22F2C" w:rsidRPr="00397A9E" w:rsidRDefault="00E22F2C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2442B82F" w14:textId="5F42D399" w:rsidR="00154C61" w:rsidRPr="00397A9E" w:rsidRDefault="001C73E2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Amazon book finder</w:t>
      </w:r>
    </w:p>
    <w:p w14:paraId="0A575D94" w14:textId="3E0A4B6F" w:rsidR="00F46BF6" w:rsidRDefault="00947D3D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t>Built</w:t>
      </w:r>
      <w:r w:rsidR="00F46BF6">
        <w:t xml:space="preserve"> a </w:t>
      </w:r>
      <w:r w:rsidR="00F46BF6" w:rsidRPr="00BA64C2">
        <w:rPr>
          <w:i/>
          <w:iCs/>
        </w:rPr>
        <w:t>web scrapper</w:t>
      </w:r>
      <w:r w:rsidR="00F46BF6">
        <w:t xml:space="preserve"> with "</w:t>
      </w:r>
      <w:r w:rsidR="00F46BF6" w:rsidRPr="00BA64C2">
        <w:rPr>
          <w:i/>
          <w:iCs/>
        </w:rPr>
        <w:t>bs4</w:t>
      </w:r>
      <w:r w:rsidR="00F46BF6">
        <w:t>" and "</w:t>
      </w:r>
      <w:r w:rsidR="00F46BF6" w:rsidRPr="00BA64C2">
        <w:rPr>
          <w:i/>
          <w:iCs/>
        </w:rPr>
        <w:t>requests</w:t>
      </w:r>
      <w:r w:rsidR="00F46BF6">
        <w:t xml:space="preserve">" libraries in </w:t>
      </w:r>
      <w:r w:rsidR="00BA64C2" w:rsidRPr="00BA64C2">
        <w:rPr>
          <w:i/>
          <w:iCs/>
        </w:rPr>
        <w:t>P</w:t>
      </w:r>
      <w:r w:rsidR="00F46BF6" w:rsidRPr="00BA64C2">
        <w:rPr>
          <w:i/>
          <w:iCs/>
        </w:rPr>
        <w:t>ython</w:t>
      </w:r>
      <w:r w:rsidR="00F46BF6">
        <w:t xml:space="preserve"> that gets books name or writer and scraps in </w:t>
      </w:r>
      <w:r w:rsidR="00BA64C2">
        <w:t>“</w:t>
      </w:r>
      <w:hyperlink r:id="rId25" w:tgtFrame="_blank" w:history="1">
        <w:r w:rsidR="00F46BF6" w:rsidRPr="00BA64C2">
          <w:rPr>
            <w:rStyle w:val="Hyperlink"/>
            <w:color w:val="auto"/>
            <w:u w:val="none"/>
          </w:rPr>
          <w:t>amazon</w:t>
        </w:r>
      </w:hyperlink>
      <w:r w:rsidR="00BA64C2">
        <w:t>”</w:t>
      </w:r>
      <w:r w:rsidR="00F46BF6" w:rsidRPr="00BA64C2">
        <w:t> </w:t>
      </w:r>
      <w:r w:rsidR="00AB7466">
        <w:t>web</w:t>
      </w:r>
      <w:r w:rsidR="00F46BF6">
        <w:t>site and gives books detail as output.</w:t>
      </w:r>
    </w:p>
    <w:p w14:paraId="62D62438" w14:textId="6D7A5D3A" w:rsidR="00154C61" w:rsidRPr="00397A9E" w:rsidRDefault="00DE5291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50ACE919">
          <v:shape id="Picture 13" o:spid="_x0000_i1031" type="#_x0000_t75" style="width:8.25pt;height:8.25pt;visibility:visible;mso-wrap-style:square">
            <v:imagedata r:id="rId16" o:title=""/>
          </v:shape>
        </w:pict>
      </w:r>
      <w:r w:rsidR="00154C61" w:rsidRPr="00397A9E">
        <w:rPr>
          <w:rFonts w:asciiTheme="minorHAnsi" w:hAnsiTheme="minorHAnsi" w:cstheme="minorHAnsi"/>
        </w:rPr>
        <w:t xml:space="preserve"> </w:t>
      </w:r>
      <w:hyperlink r:id="rId26" w:history="1"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1C73E2" w:rsidRPr="00397A9E">
          <w:rPr>
            <w:rStyle w:val="Hyperlink"/>
            <w:rFonts w:asciiTheme="minorHAnsi" w:hAnsiTheme="minorHAnsi" w:cstheme="minorHAnsi"/>
            <w:color w:val="auto"/>
          </w:rPr>
          <w:t>/book-finder</w:t>
        </w:r>
      </w:hyperlink>
    </w:p>
    <w:p w14:paraId="0C6B72C2" w14:textId="77777777" w:rsidR="001C73E2" w:rsidRPr="00397A9E" w:rsidRDefault="001C73E2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27B464F9" w14:textId="5A41D401" w:rsidR="00154C61" w:rsidRPr="00397A9E" w:rsidRDefault="00E5020E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Knapsack Problem</w:t>
      </w:r>
    </w:p>
    <w:p w14:paraId="539E4B87" w14:textId="2612F470" w:rsidR="00A548F5" w:rsidRDefault="00A548F5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A548F5">
        <w:rPr>
          <w:rFonts w:asciiTheme="minorHAnsi" w:hAnsiTheme="minorHAnsi" w:cstheme="minorHAnsi"/>
        </w:rPr>
        <w:t>Developed the knapsack code</w:t>
      </w:r>
      <w:r w:rsidR="00E909BC">
        <w:rPr>
          <w:rFonts w:asciiTheme="minorHAnsi" w:hAnsiTheme="minorHAnsi" w:cstheme="minorHAnsi"/>
        </w:rPr>
        <w:t xml:space="preserve"> with Python</w:t>
      </w:r>
      <w:r w:rsidRPr="00A548F5">
        <w:rPr>
          <w:rFonts w:asciiTheme="minorHAnsi" w:hAnsiTheme="minorHAnsi" w:cstheme="minorHAnsi"/>
        </w:rPr>
        <w:t xml:space="preserve"> from scratch (without using its library) for solving a particular problem.</w:t>
      </w:r>
    </w:p>
    <w:p w14:paraId="4E927E5F" w14:textId="3513CCA3" w:rsidR="00154C61" w:rsidRPr="00397A9E" w:rsidRDefault="00BF6F3C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</w:t>
      </w:r>
      <w:r w:rsidR="00154C61" w:rsidRPr="00397A9E">
        <w:rPr>
          <w:rFonts w:asciiTheme="minorHAnsi" w:hAnsiTheme="minorHAnsi" w:cstheme="minorHAnsi"/>
        </w:rPr>
        <w:t xml:space="preserve">final project of </w:t>
      </w:r>
      <w:r w:rsidR="00227737" w:rsidRPr="00397A9E">
        <w:rPr>
          <w:rFonts w:asciiTheme="minorHAnsi" w:hAnsiTheme="minorHAnsi" w:cstheme="minorHAnsi"/>
        </w:rPr>
        <w:t xml:space="preserve">algorithm design </w:t>
      </w:r>
      <w:r w:rsidR="00154C61" w:rsidRPr="00397A9E">
        <w:rPr>
          <w:rFonts w:asciiTheme="minorHAnsi" w:hAnsiTheme="minorHAnsi" w:cstheme="minorHAnsi"/>
        </w:rPr>
        <w:t>course</w:t>
      </w:r>
      <w:r>
        <w:rPr>
          <w:rFonts w:asciiTheme="minorHAnsi" w:hAnsiTheme="minorHAnsi" w:cstheme="minorHAnsi"/>
        </w:rPr>
        <w:t xml:space="preserve">, </w:t>
      </w:r>
      <w:r w:rsidRPr="00397A9E">
        <w:rPr>
          <w:rFonts w:asciiTheme="minorHAnsi" w:hAnsiTheme="minorHAnsi" w:cstheme="minorHAnsi"/>
        </w:rPr>
        <w:t xml:space="preserve">Under the supervision of </w:t>
      </w:r>
      <w:proofErr w:type="spellStart"/>
      <w:r w:rsidRPr="00397A9E">
        <w:rPr>
          <w:rFonts w:asciiTheme="minorHAnsi" w:hAnsiTheme="minorHAnsi" w:cstheme="minorHAnsi"/>
        </w:rPr>
        <w:t>Nima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  <w:proofErr w:type="spellStart"/>
      <w:r w:rsidRPr="00397A9E">
        <w:rPr>
          <w:rFonts w:asciiTheme="minorHAnsi" w:hAnsiTheme="minorHAnsi" w:cstheme="minorHAnsi"/>
        </w:rPr>
        <w:t>Nozari</w:t>
      </w:r>
      <w:proofErr w:type="spellEnd"/>
      <w:r w:rsidR="00154C61" w:rsidRPr="00397A9E">
        <w:rPr>
          <w:rFonts w:asciiTheme="minorHAnsi" w:hAnsiTheme="minorHAnsi" w:cstheme="minorHAnsi"/>
        </w:rPr>
        <w:t>.</w:t>
      </w:r>
    </w:p>
    <w:p w14:paraId="6506DB26" w14:textId="4DE19B4F" w:rsidR="00154C61" w:rsidRPr="00397A9E" w:rsidRDefault="00DE5291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pict w14:anchorId="3442AEF5">
          <v:shape id="Picture 14" o:spid="_x0000_i1032" type="#_x0000_t75" style="width:8.25pt;height:8.25pt;visibility:visible;mso-wrap-style:square">
            <v:imagedata r:id="rId16" o:title=""/>
          </v:shape>
        </w:pict>
      </w:r>
      <w:r w:rsidR="00154C61" w:rsidRPr="00397A9E">
        <w:rPr>
          <w:rFonts w:asciiTheme="minorHAnsi" w:hAnsiTheme="minorHAnsi" w:cstheme="minorHAnsi"/>
        </w:rPr>
        <w:t xml:space="preserve"> </w:t>
      </w:r>
      <w:hyperlink r:id="rId27" w:history="1"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/knapsack</w:t>
        </w:r>
      </w:hyperlink>
    </w:p>
    <w:p w14:paraId="000C900D" w14:textId="77777777" w:rsidR="00E5020E" w:rsidRPr="00397A9E" w:rsidRDefault="00E5020E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</w:p>
    <w:p w14:paraId="4CDED61D" w14:textId="4FF2AA8A" w:rsidR="00154C61" w:rsidRPr="00397A9E" w:rsidRDefault="00E5020E" w:rsidP="00154C61">
      <w:pPr>
        <w:pStyle w:val="ListParagraph"/>
        <w:numPr>
          <w:ilvl w:val="0"/>
          <w:numId w:val="14"/>
        </w:numPr>
        <w:ind w:left="0"/>
        <w:jc w:val="both"/>
        <w:rPr>
          <w:rFonts w:asciiTheme="minorHAnsi" w:hAnsiTheme="minorHAnsi" w:cstheme="minorHAnsi"/>
          <w:b/>
          <w:bCs/>
        </w:rPr>
      </w:pPr>
      <w:r w:rsidRPr="00397A9E">
        <w:rPr>
          <w:rFonts w:asciiTheme="minorHAnsi" w:hAnsiTheme="minorHAnsi" w:cstheme="minorHAnsi"/>
          <w:b/>
          <w:bCs/>
        </w:rPr>
        <w:t>TSP (traveling salesman Problem)</w:t>
      </w:r>
    </w:p>
    <w:p w14:paraId="1EEE9AF8" w14:textId="39C447BB" w:rsidR="00A548F5" w:rsidRDefault="00A548F5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A548F5">
        <w:rPr>
          <w:rFonts w:asciiTheme="minorHAnsi" w:hAnsiTheme="minorHAnsi" w:cstheme="minorHAnsi"/>
        </w:rPr>
        <w:t xml:space="preserve">Developed the </w:t>
      </w:r>
      <w:r w:rsidR="00F54634" w:rsidRPr="00F54634">
        <w:rPr>
          <w:rFonts w:asciiTheme="minorHAnsi" w:hAnsiTheme="minorHAnsi" w:cstheme="minorHAnsi"/>
        </w:rPr>
        <w:t xml:space="preserve">TSP </w:t>
      </w:r>
      <w:r w:rsidRPr="00A548F5">
        <w:rPr>
          <w:rFonts w:asciiTheme="minorHAnsi" w:hAnsiTheme="minorHAnsi" w:cstheme="minorHAnsi"/>
        </w:rPr>
        <w:t>code</w:t>
      </w:r>
      <w:r w:rsidR="00E909BC">
        <w:rPr>
          <w:rFonts w:asciiTheme="minorHAnsi" w:hAnsiTheme="minorHAnsi" w:cstheme="minorHAnsi"/>
        </w:rPr>
        <w:t xml:space="preserve"> with Python</w:t>
      </w:r>
      <w:r w:rsidRPr="00A548F5">
        <w:rPr>
          <w:rFonts w:asciiTheme="minorHAnsi" w:hAnsiTheme="minorHAnsi" w:cstheme="minorHAnsi"/>
        </w:rPr>
        <w:t xml:space="preserve"> from scratch (without using its library) for solving a particular problem.</w:t>
      </w:r>
    </w:p>
    <w:p w14:paraId="5322142E" w14:textId="37B7BD86" w:rsidR="00BF6F3C" w:rsidRDefault="00BF6F3C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BF6F3C">
        <w:rPr>
          <w:rFonts w:asciiTheme="minorHAnsi" w:hAnsiTheme="minorHAnsi" w:cstheme="minorHAnsi"/>
        </w:rPr>
        <w:t xml:space="preserve">The final project of algorithm design course, Under the supervision of </w:t>
      </w:r>
      <w:proofErr w:type="spellStart"/>
      <w:r w:rsidRPr="00BF6F3C">
        <w:rPr>
          <w:rFonts w:asciiTheme="minorHAnsi" w:hAnsiTheme="minorHAnsi" w:cstheme="minorHAnsi"/>
        </w:rPr>
        <w:t>Nima</w:t>
      </w:r>
      <w:proofErr w:type="spellEnd"/>
      <w:r w:rsidRPr="00BF6F3C">
        <w:rPr>
          <w:rFonts w:asciiTheme="minorHAnsi" w:hAnsiTheme="minorHAnsi" w:cstheme="minorHAnsi"/>
        </w:rPr>
        <w:t xml:space="preserve"> </w:t>
      </w:r>
      <w:proofErr w:type="spellStart"/>
      <w:r w:rsidRPr="00BF6F3C">
        <w:rPr>
          <w:rFonts w:asciiTheme="minorHAnsi" w:hAnsiTheme="minorHAnsi" w:cstheme="minorHAnsi"/>
        </w:rPr>
        <w:t>Nozari</w:t>
      </w:r>
      <w:proofErr w:type="spellEnd"/>
      <w:r w:rsidRPr="00BF6F3C">
        <w:rPr>
          <w:rFonts w:asciiTheme="minorHAnsi" w:hAnsiTheme="minorHAnsi" w:cstheme="minorHAnsi"/>
        </w:rPr>
        <w:t>.</w:t>
      </w:r>
    </w:p>
    <w:p w14:paraId="074FDDD3" w14:textId="4132C0FA" w:rsidR="00154C61" w:rsidRPr="00397A9E" w:rsidRDefault="00154C61" w:rsidP="00154C61">
      <w:pPr>
        <w:tabs>
          <w:tab w:val="left" w:pos="90"/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noProof/>
        </w:rPr>
        <w:drawing>
          <wp:inline distT="0" distB="0" distL="0" distR="0" wp14:anchorId="1DFDAA91" wp14:editId="27853805">
            <wp:extent cx="103816" cy="1038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62" cy="106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A9E">
        <w:rPr>
          <w:rFonts w:asciiTheme="minorHAnsi" w:hAnsiTheme="minorHAnsi" w:cstheme="minorHAnsi"/>
        </w:rPr>
        <w:t xml:space="preserve"> </w:t>
      </w:r>
      <w:hyperlink r:id="rId28" w:history="1"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github.com/</w:t>
        </w:r>
        <w:proofErr w:type="spellStart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saharfk</w:t>
        </w:r>
        <w:proofErr w:type="spellEnd"/>
        <w:r w:rsidR="004F4C44" w:rsidRPr="00397A9E">
          <w:rPr>
            <w:rStyle w:val="Hyperlink"/>
            <w:rFonts w:asciiTheme="minorHAnsi" w:hAnsiTheme="minorHAnsi" w:cstheme="minorHAnsi"/>
            <w:color w:val="auto"/>
          </w:rPr>
          <w:t>/TSP</w:t>
        </w:r>
      </w:hyperlink>
    </w:p>
    <w:p w14:paraId="22D13253" w14:textId="3CC2EC43" w:rsidR="00251FA2" w:rsidRPr="00397A9E" w:rsidRDefault="00251FA2" w:rsidP="00A90527">
      <w:pPr>
        <w:rPr>
          <w:rFonts w:asciiTheme="minorHAnsi" w:hAnsiTheme="minorHAnsi" w:cstheme="minorHAnsi"/>
        </w:rPr>
      </w:pPr>
    </w:p>
    <w:p w14:paraId="1CEE9504" w14:textId="77777777" w:rsidR="00154C61" w:rsidRPr="00397A9E" w:rsidRDefault="00154C61" w:rsidP="00A90527">
      <w:pPr>
        <w:rPr>
          <w:rFonts w:asciiTheme="minorHAnsi" w:hAnsiTheme="minorHAnsi" w:cstheme="minorHAnsi"/>
        </w:rPr>
      </w:pPr>
    </w:p>
    <w:p w14:paraId="4E845306" w14:textId="77C2781C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Experience</w:t>
      </w:r>
    </w:p>
    <w:p w14:paraId="3CF2256A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C488FB3" w14:textId="096AD862" w:rsidR="000A4C50" w:rsidRPr="00397A9E" w:rsidRDefault="000A4C50" w:rsidP="000A4C50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Embedded Systems Teaching Assistant   </w:t>
      </w:r>
      <w:r w:rsidR="00D45A9B" w:rsidRPr="00397A9E">
        <w:rPr>
          <w:rFonts w:asciiTheme="minorHAnsi" w:hAnsiTheme="minorHAnsi" w:cstheme="minorHAnsi"/>
          <w:b/>
        </w:rPr>
        <w:t xml:space="preserve">                                      </w:t>
      </w:r>
      <w:r w:rsidRPr="00397A9E">
        <w:rPr>
          <w:rFonts w:asciiTheme="minorHAnsi" w:hAnsiTheme="minorHAnsi" w:cstheme="minorHAnsi"/>
          <w:b/>
        </w:rPr>
        <w:t xml:space="preserve">  </w:t>
      </w:r>
      <w:r w:rsidRPr="00397A9E">
        <w:rPr>
          <w:rFonts w:asciiTheme="minorHAnsi" w:hAnsiTheme="minorHAnsi" w:cstheme="minorHAnsi"/>
        </w:rPr>
        <w:tab/>
      </w:r>
      <w:r w:rsidR="00D45A9B" w:rsidRPr="00397A9E">
        <w:rPr>
          <w:rFonts w:asciiTheme="minorHAnsi" w:hAnsiTheme="minorHAnsi" w:cstheme="minorHAnsi"/>
        </w:rPr>
        <w:t xml:space="preserve">    </w:t>
      </w:r>
      <w:r w:rsidRPr="00397A9E">
        <w:rPr>
          <w:rFonts w:asciiTheme="minorHAnsi" w:hAnsiTheme="minorHAnsi" w:cstheme="minorHAnsi"/>
        </w:rPr>
        <w:t xml:space="preserve">Sep 2021 to </w:t>
      </w:r>
      <w:r w:rsidR="00BF6F3C" w:rsidRPr="00BF6F3C">
        <w:rPr>
          <w:rFonts w:asciiTheme="minorHAnsi" w:hAnsiTheme="minorHAnsi" w:cstheme="minorHAnsi"/>
        </w:rPr>
        <w:t>Jan 2022</w:t>
      </w:r>
    </w:p>
    <w:p w14:paraId="26BD8425" w14:textId="77777777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4F83492C" w14:textId="56545877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1769FA" w:rsidRPr="00397A9E">
        <w:rPr>
          <w:rFonts w:asciiTheme="minorHAnsi" w:hAnsiTheme="minorHAnsi" w:cstheme="minorHAnsi"/>
        </w:rPr>
        <w:t>Mohammad Salehi</w:t>
      </w:r>
    </w:p>
    <w:p w14:paraId="7A9AECA1" w14:textId="538C69E5" w:rsidR="000A4C50" w:rsidRPr="00397A9E" w:rsidRDefault="000A4C50" w:rsidP="000A4C5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grading assignments + grading final project + Designing sample questions</w:t>
      </w:r>
    </w:p>
    <w:p w14:paraId="07268756" w14:textId="77777777" w:rsidR="000A4C50" w:rsidRPr="00397A9E" w:rsidRDefault="000A4C50" w:rsidP="00305603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30921658" w14:textId="65B90CA2" w:rsidR="00A90527" w:rsidRPr="00397A9E" w:rsidRDefault="00305603" w:rsidP="00305603">
      <w:pPr>
        <w:tabs>
          <w:tab w:val="right" w:pos="8640"/>
        </w:tabs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Theory of formal languages and Automata Teaching Assistant     </w:t>
      </w:r>
      <w:r w:rsidR="00C7161D" w:rsidRPr="00397A9E">
        <w:rPr>
          <w:rFonts w:asciiTheme="minorHAnsi" w:hAnsiTheme="minorHAnsi" w:cstheme="minorHAnsi"/>
        </w:rPr>
        <w:tab/>
      </w:r>
      <w:r w:rsidR="00B21A1B" w:rsidRPr="00397A9E">
        <w:rPr>
          <w:rFonts w:asciiTheme="minorHAnsi" w:hAnsiTheme="minorHAnsi" w:cstheme="minorHAnsi"/>
        </w:rPr>
        <w:t xml:space="preserve">Feb 2020 to </w:t>
      </w:r>
      <w:r w:rsidRPr="00397A9E">
        <w:rPr>
          <w:rFonts w:asciiTheme="minorHAnsi" w:hAnsiTheme="minorHAnsi" w:cstheme="minorHAnsi"/>
        </w:rPr>
        <w:t>May</w:t>
      </w:r>
      <w:r w:rsidR="00B21A1B" w:rsidRPr="00397A9E">
        <w:rPr>
          <w:rFonts w:asciiTheme="minorHAnsi" w:hAnsiTheme="minorHAnsi" w:cstheme="minorHAnsi"/>
        </w:rPr>
        <w:t xml:space="preserve"> 2020</w:t>
      </w:r>
    </w:p>
    <w:p w14:paraId="3E896CCE" w14:textId="17ED355F" w:rsidR="00305603" w:rsidRPr="00397A9E" w:rsidRDefault="00305603" w:rsidP="00305603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23970437" w14:textId="2F52FB32" w:rsidR="00A90527" w:rsidRPr="00397A9E" w:rsidRDefault="004E6E28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390D17" w:rsidRPr="00397A9E">
        <w:rPr>
          <w:rFonts w:asciiTheme="minorHAnsi" w:hAnsiTheme="minorHAnsi" w:cstheme="minorHAnsi"/>
        </w:rPr>
        <w:t xml:space="preserve">Mehrdad </w:t>
      </w:r>
      <w:proofErr w:type="spellStart"/>
      <w:r w:rsidRPr="00397A9E">
        <w:rPr>
          <w:rFonts w:asciiTheme="minorHAnsi" w:hAnsiTheme="minorHAnsi" w:cstheme="minorHAnsi"/>
        </w:rPr>
        <w:t>Shekarian</w:t>
      </w:r>
      <w:proofErr w:type="spellEnd"/>
    </w:p>
    <w:p w14:paraId="67494D98" w14:textId="1A8AA37C" w:rsidR="001911B2" w:rsidRPr="00397A9E" w:rsidRDefault="001911B2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Team coordinator + Designing and grading assignments</w:t>
      </w:r>
      <w:r w:rsidR="00CA5972" w:rsidRPr="00397A9E">
        <w:rPr>
          <w:rFonts w:asciiTheme="minorHAnsi" w:hAnsiTheme="minorHAnsi" w:cstheme="minorHAnsi"/>
        </w:rPr>
        <w:t xml:space="preserve"> + Designing sample questions</w:t>
      </w:r>
    </w:p>
    <w:p w14:paraId="0EAE4F03" w14:textId="77777777" w:rsidR="004E6E28" w:rsidRPr="00397A9E" w:rsidRDefault="004E6E28" w:rsidP="00A90527">
      <w:pPr>
        <w:rPr>
          <w:rFonts w:asciiTheme="minorHAnsi" w:hAnsiTheme="minorHAnsi" w:cstheme="minorHAnsi"/>
        </w:rPr>
      </w:pPr>
    </w:p>
    <w:p w14:paraId="6E239121" w14:textId="1AA8BBC4" w:rsidR="00B21A1B" w:rsidRPr="00397A9E" w:rsidRDefault="00305603" w:rsidP="00B21A1B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Programming Basics Teacher Assistant</w:t>
      </w:r>
      <w:r w:rsidRPr="00397A9E">
        <w:rPr>
          <w:rFonts w:asciiTheme="minorHAnsi" w:hAnsiTheme="minorHAnsi" w:cstheme="minorHAnsi"/>
        </w:rPr>
        <w:t xml:space="preserve">                                   </w:t>
      </w:r>
      <w:r w:rsidR="00B21A1B" w:rsidRPr="00397A9E">
        <w:rPr>
          <w:rFonts w:asciiTheme="minorHAnsi" w:hAnsiTheme="minorHAnsi" w:cstheme="minorHAnsi"/>
        </w:rPr>
        <w:tab/>
      </w:r>
      <w:r w:rsidRPr="00397A9E">
        <w:rPr>
          <w:rFonts w:asciiTheme="minorHAnsi" w:hAnsiTheme="minorHAnsi" w:cstheme="minorHAnsi"/>
        </w:rPr>
        <w:t xml:space="preserve">     </w:t>
      </w:r>
      <w:r w:rsidR="005C70ED" w:rsidRPr="00397A9E">
        <w:rPr>
          <w:rFonts w:asciiTheme="minorHAnsi" w:hAnsiTheme="minorHAnsi" w:cstheme="minorHAnsi"/>
        </w:rPr>
        <w:t xml:space="preserve"> </w:t>
      </w:r>
      <w:r w:rsidRPr="00397A9E">
        <w:rPr>
          <w:rFonts w:asciiTheme="minorHAnsi" w:hAnsiTheme="minorHAnsi" w:cstheme="minorHAnsi"/>
        </w:rPr>
        <w:t xml:space="preserve">    Sep</w:t>
      </w:r>
      <w:r w:rsidR="00B21A1B" w:rsidRPr="00397A9E">
        <w:rPr>
          <w:rFonts w:asciiTheme="minorHAnsi" w:hAnsiTheme="minorHAnsi" w:cstheme="minorHAnsi"/>
        </w:rPr>
        <w:t xml:space="preserve"> 20</w:t>
      </w:r>
      <w:r w:rsidRPr="00397A9E">
        <w:rPr>
          <w:rFonts w:asciiTheme="minorHAnsi" w:hAnsiTheme="minorHAnsi" w:cstheme="minorHAnsi"/>
        </w:rPr>
        <w:t>19</w:t>
      </w:r>
      <w:r w:rsidR="00B21A1B" w:rsidRPr="00397A9E">
        <w:rPr>
          <w:rFonts w:asciiTheme="minorHAnsi" w:hAnsiTheme="minorHAnsi" w:cstheme="minorHAnsi"/>
        </w:rPr>
        <w:t xml:space="preserve"> to </w:t>
      </w:r>
      <w:r w:rsidRPr="00397A9E">
        <w:rPr>
          <w:rFonts w:asciiTheme="minorHAnsi" w:hAnsiTheme="minorHAnsi" w:cstheme="minorHAnsi"/>
        </w:rPr>
        <w:t>Jan</w:t>
      </w:r>
      <w:r w:rsidR="00B21A1B" w:rsidRPr="00397A9E">
        <w:rPr>
          <w:rFonts w:asciiTheme="minorHAnsi" w:hAnsiTheme="minorHAnsi" w:cstheme="minorHAnsi"/>
        </w:rPr>
        <w:t xml:space="preserve"> 2020</w:t>
      </w:r>
    </w:p>
    <w:p w14:paraId="2816846F" w14:textId="6A38F202" w:rsidR="00305603" w:rsidRPr="00397A9E" w:rsidRDefault="00305603" w:rsidP="00305603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University of </w:t>
      </w:r>
      <w:proofErr w:type="spellStart"/>
      <w:r w:rsidRPr="00397A9E">
        <w:rPr>
          <w:rFonts w:asciiTheme="minorHAnsi" w:hAnsiTheme="minorHAnsi" w:cstheme="minorHAnsi"/>
          <w:b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 </w:t>
      </w:r>
    </w:p>
    <w:p w14:paraId="7933BC3B" w14:textId="1AA714C7" w:rsidR="004E6E28" w:rsidRPr="00397A9E" w:rsidRDefault="004E6E28" w:rsidP="004E6E28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Under supervision of Dr. </w:t>
      </w:r>
      <w:r w:rsidR="00390D17" w:rsidRPr="00397A9E">
        <w:rPr>
          <w:rFonts w:asciiTheme="minorHAnsi" w:hAnsiTheme="minorHAnsi" w:cstheme="minorHAnsi"/>
        </w:rPr>
        <w:t xml:space="preserve">Mehrdad </w:t>
      </w:r>
      <w:proofErr w:type="spellStart"/>
      <w:r w:rsidRPr="00397A9E">
        <w:rPr>
          <w:rFonts w:asciiTheme="minorHAnsi" w:hAnsiTheme="minorHAnsi" w:cstheme="minorHAnsi"/>
        </w:rPr>
        <w:t>Shekarian</w:t>
      </w:r>
      <w:proofErr w:type="spellEnd"/>
    </w:p>
    <w:p w14:paraId="2C17B519" w14:textId="77777777" w:rsidR="001911B2" w:rsidRPr="00397A9E" w:rsidRDefault="001911B2" w:rsidP="001911B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Designing and grading assignments</w:t>
      </w:r>
    </w:p>
    <w:p w14:paraId="54B66128" w14:textId="69A40C4C" w:rsidR="00A90527" w:rsidRPr="00397A9E" w:rsidRDefault="00A90527" w:rsidP="00A90527">
      <w:pPr>
        <w:rPr>
          <w:rFonts w:asciiTheme="minorHAnsi" w:hAnsiTheme="minorHAnsi" w:cstheme="minorHAnsi"/>
        </w:rPr>
      </w:pPr>
    </w:p>
    <w:p w14:paraId="5578A2E3" w14:textId="77777777" w:rsidR="004E6E28" w:rsidRPr="00397A9E" w:rsidRDefault="004E6E28" w:rsidP="00A90527">
      <w:pPr>
        <w:rPr>
          <w:rFonts w:asciiTheme="minorHAnsi" w:hAnsiTheme="minorHAnsi" w:cstheme="minorHAnsi"/>
        </w:rPr>
      </w:pPr>
    </w:p>
    <w:p w14:paraId="73BA24A7" w14:textId="09AF730F" w:rsidR="00251FA2" w:rsidRPr="00397A9E" w:rsidRDefault="00C95053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Volunteer </w:t>
      </w:r>
      <w:r w:rsidR="008D0F47" w:rsidRPr="00397A9E">
        <w:rPr>
          <w:rFonts w:asciiTheme="minorHAnsi" w:hAnsiTheme="minorHAnsi" w:cstheme="minorHAnsi"/>
        </w:rPr>
        <w:t>E</w:t>
      </w:r>
      <w:r w:rsidRPr="00397A9E">
        <w:rPr>
          <w:rFonts w:asciiTheme="minorHAnsi" w:hAnsiTheme="minorHAnsi" w:cstheme="minorHAnsi"/>
        </w:rPr>
        <w:t>xperience</w:t>
      </w:r>
    </w:p>
    <w:p w14:paraId="471D14CD" w14:textId="77777777" w:rsidR="00251FA2" w:rsidRPr="00397A9E" w:rsidRDefault="00251FA2" w:rsidP="00A90527">
      <w:pPr>
        <w:rPr>
          <w:rFonts w:asciiTheme="minorHAnsi" w:hAnsiTheme="minorHAnsi" w:cstheme="minorHAnsi"/>
          <w:b/>
        </w:rPr>
      </w:pPr>
    </w:p>
    <w:p w14:paraId="11C35514" w14:textId="77777777" w:rsidR="0056654B" w:rsidRPr="00397A9E" w:rsidRDefault="0056654B" w:rsidP="0056654B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  <w:bCs/>
        </w:rPr>
        <w:t xml:space="preserve">Member of the Coursera Translators Association                                            </w:t>
      </w:r>
      <w:r w:rsidRPr="00397A9E">
        <w:rPr>
          <w:rFonts w:asciiTheme="minorHAnsi" w:hAnsiTheme="minorHAnsi" w:cstheme="minorHAnsi"/>
        </w:rPr>
        <w:t>Apr, 2019</w:t>
      </w:r>
    </w:p>
    <w:p w14:paraId="135CE9D8" w14:textId="4F23FEA9" w:rsidR="00251FA2" w:rsidRDefault="00AC5263" w:rsidP="00A90527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Translated </w:t>
      </w:r>
      <w:r w:rsidR="008F2CE4" w:rsidRPr="00397A9E">
        <w:rPr>
          <w:rFonts w:asciiTheme="minorHAnsi" w:hAnsiTheme="minorHAnsi" w:cstheme="minorHAnsi"/>
        </w:rPr>
        <w:t xml:space="preserve">approximately </w:t>
      </w:r>
      <w:r w:rsidR="001C4018" w:rsidRPr="00397A9E">
        <w:rPr>
          <w:rFonts w:asciiTheme="minorHAnsi" w:hAnsiTheme="minorHAnsi" w:cstheme="minorHAnsi"/>
        </w:rPr>
        <w:t>1</w:t>
      </w:r>
      <w:r w:rsidR="00706086" w:rsidRPr="00397A9E">
        <w:rPr>
          <w:rFonts w:asciiTheme="minorHAnsi" w:hAnsiTheme="minorHAnsi" w:cstheme="minorHAnsi"/>
        </w:rPr>
        <w:t>6</w:t>
      </w:r>
      <w:r w:rsidRPr="00397A9E">
        <w:rPr>
          <w:rFonts w:asciiTheme="minorHAnsi" w:hAnsiTheme="minorHAnsi" w:cstheme="minorHAnsi"/>
        </w:rPr>
        <w:t>000 words at</w:t>
      </w:r>
      <w:r w:rsidR="0056654B" w:rsidRPr="00397A9E">
        <w:rPr>
          <w:rFonts w:asciiTheme="minorHAnsi" w:hAnsiTheme="minorHAnsi" w:cstheme="minorHAnsi"/>
        </w:rPr>
        <w:t xml:space="preserve"> “</w:t>
      </w:r>
      <w:hyperlink r:id="rId29" w:history="1">
        <w:r w:rsidR="0056654B" w:rsidRPr="00397A9E">
          <w:rPr>
            <w:rStyle w:val="Hyperlink"/>
            <w:rFonts w:asciiTheme="minorHAnsi" w:hAnsiTheme="minorHAnsi" w:cstheme="minorHAnsi"/>
            <w:color w:val="auto"/>
          </w:rPr>
          <w:t>coursera.org</w:t>
        </w:r>
      </w:hyperlink>
      <w:r w:rsidR="0056654B" w:rsidRPr="00397A9E">
        <w:rPr>
          <w:rFonts w:asciiTheme="minorHAnsi" w:hAnsiTheme="minorHAnsi" w:cstheme="minorHAnsi"/>
        </w:rPr>
        <w:t>”</w:t>
      </w:r>
    </w:p>
    <w:p w14:paraId="32ED88BD" w14:textId="27FD14C0" w:rsidR="00BD2C61" w:rsidRPr="00397A9E" w:rsidRDefault="00BD2C61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You can see my profile from </w:t>
      </w:r>
      <w:hyperlink r:id="rId30" w:anchor="/translator/profile/432981" w:history="1">
        <w:r w:rsidRPr="00BD2C61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</w:p>
    <w:p w14:paraId="3F86645E" w14:textId="21C53454" w:rsidR="0056654B" w:rsidRPr="00397A9E" w:rsidRDefault="0056654B" w:rsidP="00A90527">
      <w:pPr>
        <w:rPr>
          <w:rFonts w:asciiTheme="minorHAnsi" w:hAnsiTheme="minorHAnsi" w:cstheme="minorHAnsi"/>
        </w:rPr>
      </w:pPr>
    </w:p>
    <w:p w14:paraId="25754D9D" w14:textId="77777777" w:rsidR="0056654B" w:rsidRPr="00397A9E" w:rsidRDefault="0056654B" w:rsidP="00A90527">
      <w:pPr>
        <w:rPr>
          <w:rFonts w:asciiTheme="minorHAnsi" w:hAnsiTheme="minorHAnsi" w:cstheme="minorHAnsi"/>
        </w:rPr>
      </w:pPr>
    </w:p>
    <w:p w14:paraId="6E83BB5D" w14:textId="06671FD7" w:rsidR="00251FA2" w:rsidRPr="00397A9E" w:rsidRDefault="00957D4D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Selected </w:t>
      </w:r>
      <w:r w:rsidR="008D0F47" w:rsidRPr="00397A9E">
        <w:rPr>
          <w:rFonts w:asciiTheme="minorHAnsi" w:hAnsiTheme="minorHAnsi" w:cstheme="minorHAnsi"/>
        </w:rPr>
        <w:t>C</w:t>
      </w:r>
      <w:r w:rsidR="00F615A7" w:rsidRPr="00397A9E">
        <w:rPr>
          <w:rFonts w:asciiTheme="minorHAnsi" w:hAnsiTheme="minorHAnsi" w:cstheme="minorHAnsi"/>
        </w:rPr>
        <w:t>ertifications</w:t>
      </w:r>
    </w:p>
    <w:p w14:paraId="4EB7CBF5" w14:textId="5DF90E72" w:rsidR="00251FA2" w:rsidRPr="00397A9E" w:rsidRDefault="00251FA2" w:rsidP="00A90527">
      <w:pPr>
        <w:rPr>
          <w:rFonts w:asciiTheme="minorHAnsi" w:hAnsiTheme="minorHAnsi" w:cstheme="minorHAnsi"/>
        </w:rPr>
      </w:pPr>
    </w:p>
    <w:p w14:paraId="04FE2A7D" w14:textId="214D63BB" w:rsidR="00E132E7" w:rsidRPr="00397A9E" w:rsidRDefault="00E132E7" w:rsidP="00E132E7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Mastering The Complete Agile Scrum Master Workshop</w:t>
      </w:r>
      <w:r w:rsidRPr="00397A9E">
        <w:rPr>
          <w:rFonts w:asciiTheme="minorHAnsi" w:hAnsiTheme="minorHAnsi" w:cstheme="minorHAnsi"/>
        </w:rPr>
        <w:t xml:space="preserve">, </w:t>
      </w:r>
      <w:hyperlink r:id="rId31" w:history="1">
        <w:r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Udemy</w:t>
        </w:r>
      </w:hyperlink>
      <w:r w:rsidRPr="004352B1">
        <w:rPr>
          <w:rFonts w:asciiTheme="minorHAnsi" w:hAnsiTheme="minorHAnsi" w:cstheme="minorHAnsi"/>
        </w:rPr>
        <w:t xml:space="preserve">                 </w:t>
      </w:r>
      <w:r w:rsidRPr="00397A9E">
        <w:rPr>
          <w:rFonts w:asciiTheme="minorHAnsi" w:hAnsiTheme="minorHAnsi" w:cstheme="minorHAnsi"/>
        </w:rPr>
        <w:t>Sep, 2021</w:t>
      </w:r>
    </w:p>
    <w:p w14:paraId="25B0BC6D" w14:textId="5B39A7EC" w:rsidR="00E132E7" w:rsidRPr="00397A9E" w:rsidRDefault="00E132E7" w:rsidP="00E132E7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2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Pr="00397A9E">
        <w:rPr>
          <w:rFonts w:asciiTheme="minorHAnsi" w:hAnsiTheme="minorHAnsi" w:cstheme="minorHAnsi"/>
        </w:rPr>
        <w:t>.</w:t>
      </w:r>
    </w:p>
    <w:p w14:paraId="443BDAEB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5367F46A" w14:textId="595230B8" w:rsidR="005C70ED" w:rsidRPr="00397A9E" w:rsidRDefault="00200726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Building Web Applications in Django</w:t>
      </w:r>
      <w:r w:rsidR="005C70ED" w:rsidRPr="00397A9E">
        <w:rPr>
          <w:rFonts w:asciiTheme="minorHAnsi" w:hAnsiTheme="minorHAnsi" w:cstheme="minorHAnsi"/>
        </w:rPr>
        <w:t xml:space="preserve">, </w:t>
      </w:r>
      <w:hyperlink r:id="rId33" w:history="1">
        <w:r w:rsidR="000F5A80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Coursera</w:t>
        </w:r>
      </w:hyperlink>
      <w:r w:rsidR="005C70ED" w:rsidRPr="00397A9E">
        <w:rPr>
          <w:rFonts w:asciiTheme="minorHAnsi" w:hAnsiTheme="minorHAnsi" w:cstheme="minorHAnsi"/>
        </w:rPr>
        <w:t xml:space="preserve">                                  </w:t>
      </w:r>
      <w:r w:rsidR="005C70ED" w:rsidRPr="00397A9E">
        <w:rPr>
          <w:rFonts w:asciiTheme="minorHAnsi" w:hAnsiTheme="minorHAnsi" w:cstheme="minorHAnsi"/>
        </w:rPr>
        <w:tab/>
      </w:r>
      <w:r w:rsidRPr="00397A9E">
        <w:rPr>
          <w:rFonts w:asciiTheme="minorHAnsi" w:hAnsiTheme="minorHAnsi" w:cstheme="minorHAnsi"/>
        </w:rPr>
        <w:t>May</w:t>
      </w:r>
      <w:r w:rsidR="005C70ED" w:rsidRPr="00397A9E">
        <w:rPr>
          <w:rFonts w:asciiTheme="minorHAnsi" w:hAnsiTheme="minorHAnsi" w:cstheme="minorHAnsi"/>
        </w:rPr>
        <w:t>, 20</w:t>
      </w:r>
      <w:r w:rsidRPr="00397A9E">
        <w:rPr>
          <w:rFonts w:asciiTheme="minorHAnsi" w:hAnsiTheme="minorHAnsi" w:cstheme="minorHAnsi"/>
        </w:rPr>
        <w:t>2</w:t>
      </w:r>
      <w:r w:rsidR="003C421A" w:rsidRPr="00397A9E">
        <w:rPr>
          <w:rFonts w:asciiTheme="minorHAnsi" w:hAnsiTheme="minorHAnsi" w:cstheme="minorHAnsi"/>
        </w:rPr>
        <w:t>1</w:t>
      </w:r>
    </w:p>
    <w:p w14:paraId="41826A6E" w14:textId="62D27BB0" w:rsidR="00200726" w:rsidRPr="00397A9E" w:rsidRDefault="0028785E" w:rsidP="00200726">
      <w:pPr>
        <w:rPr>
          <w:rStyle w:val="Hyperlink"/>
          <w:rFonts w:asciiTheme="minorHAnsi" w:hAnsiTheme="minorHAnsi" w:cstheme="minorHAnsi"/>
          <w:color w:val="auto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r w:rsidR="003C421A" w:rsidRPr="00397A9E">
        <w:rPr>
          <w:rFonts w:asciiTheme="minorHAnsi" w:hAnsiTheme="minorHAnsi" w:cstheme="minorHAnsi"/>
        </w:rPr>
        <w:fldChar w:fldCharType="begin"/>
      </w:r>
      <w:r w:rsidR="003C421A" w:rsidRPr="00397A9E">
        <w:rPr>
          <w:rFonts w:asciiTheme="minorHAnsi" w:hAnsiTheme="minorHAnsi" w:cstheme="minorHAnsi"/>
        </w:rPr>
        <w:instrText xml:space="preserve"> HYPERLINK "https://www.coursera.org/account/accomplishments/certificate/YHPHMQWSKHP9" </w:instrText>
      </w:r>
      <w:r w:rsidR="003C421A" w:rsidRPr="00397A9E">
        <w:rPr>
          <w:rFonts w:asciiTheme="minorHAnsi" w:hAnsiTheme="minorHAnsi" w:cstheme="minorHAnsi"/>
        </w:rPr>
        <w:fldChar w:fldCharType="separate"/>
      </w:r>
      <w:r w:rsidR="00F0350B" w:rsidRPr="00397A9E">
        <w:rPr>
          <w:rStyle w:val="Hyperlink"/>
          <w:rFonts w:asciiTheme="minorHAnsi" w:hAnsiTheme="minorHAnsi" w:cstheme="minorHAnsi"/>
          <w:color w:val="auto"/>
        </w:rPr>
        <w:t>here</w:t>
      </w:r>
      <w:r w:rsidR="00F0350B" w:rsidRPr="00397A9E">
        <w:rPr>
          <w:rStyle w:val="Hyperlink"/>
          <w:rFonts w:asciiTheme="minorHAnsi" w:hAnsiTheme="minorHAnsi" w:cstheme="minorHAnsi"/>
          <w:color w:val="auto"/>
          <w:u w:val="none"/>
        </w:rPr>
        <w:t>.</w:t>
      </w:r>
    </w:p>
    <w:p w14:paraId="6F1631D3" w14:textId="2C2EF7E7" w:rsidR="00200726" w:rsidRPr="00397A9E" w:rsidRDefault="003C421A" w:rsidP="005C70E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fldChar w:fldCharType="end"/>
      </w:r>
    </w:p>
    <w:p w14:paraId="03120708" w14:textId="0D9A211C" w:rsidR="005C70ED" w:rsidRPr="00397A9E" w:rsidRDefault="00200726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Hadoop Platform and Application Framework</w:t>
      </w:r>
      <w:r w:rsidR="005C70ED" w:rsidRPr="00397A9E">
        <w:rPr>
          <w:rFonts w:asciiTheme="minorHAnsi" w:hAnsiTheme="minorHAnsi" w:cstheme="minorHAnsi"/>
        </w:rPr>
        <w:t xml:space="preserve">, </w:t>
      </w:r>
      <w:hyperlink r:id="rId34" w:history="1">
        <w:r w:rsidR="004352B1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Coursera</w:t>
        </w:r>
      </w:hyperlink>
      <w:r w:rsidR="000F5A80" w:rsidRPr="00397A9E">
        <w:rPr>
          <w:rFonts w:asciiTheme="minorHAnsi" w:hAnsiTheme="minorHAnsi" w:cstheme="minorHAnsi"/>
        </w:rPr>
        <w:t xml:space="preserve">                             </w:t>
      </w:r>
      <w:r w:rsidR="005C70ED" w:rsidRPr="00397A9E">
        <w:rPr>
          <w:rFonts w:asciiTheme="minorHAnsi" w:hAnsiTheme="minorHAnsi" w:cstheme="minorHAnsi"/>
        </w:rPr>
        <w:tab/>
      </w:r>
      <w:r w:rsidR="00587C0C" w:rsidRPr="00397A9E">
        <w:rPr>
          <w:rFonts w:asciiTheme="minorHAnsi" w:hAnsiTheme="minorHAnsi" w:cstheme="minorHAnsi"/>
        </w:rPr>
        <w:t>Feb</w:t>
      </w:r>
      <w:r w:rsidR="005C70ED" w:rsidRPr="00397A9E">
        <w:rPr>
          <w:rFonts w:asciiTheme="minorHAnsi" w:hAnsiTheme="minorHAnsi" w:cstheme="minorHAnsi"/>
        </w:rPr>
        <w:t>, 20</w:t>
      </w:r>
      <w:r w:rsidR="00587C0C" w:rsidRPr="00397A9E">
        <w:rPr>
          <w:rFonts w:asciiTheme="minorHAnsi" w:hAnsiTheme="minorHAnsi" w:cstheme="minorHAnsi"/>
        </w:rPr>
        <w:t>21</w:t>
      </w:r>
    </w:p>
    <w:p w14:paraId="6CD37B06" w14:textId="1BE0B30F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5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1F070EE7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2F7BA0EA" w14:textId="1E4D24B7" w:rsidR="005C70ED" w:rsidRPr="00397A9E" w:rsidRDefault="00E5678E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Web scraping with </w:t>
      </w:r>
      <w:r w:rsidR="00C34FEC">
        <w:rPr>
          <w:rFonts w:asciiTheme="minorHAnsi" w:hAnsiTheme="minorHAnsi" w:cstheme="minorHAnsi"/>
          <w:b/>
        </w:rPr>
        <w:t>Python</w:t>
      </w:r>
      <w:r w:rsidR="005C70ED" w:rsidRPr="00397A9E">
        <w:rPr>
          <w:rFonts w:asciiTheme="minorHAnsi" w:hAnsiTheme="minorHAnsi" w:cstheme="minorHAnsi"/>
          <w:b/>
        </w:rPr>
        <w:t xml:space="preserve"> Certification</w:t>
      </w:r>
      <w:r w:rsidR="005C70ED" w:rsidRPr="00397A9E">
        <w:rPr>
          <w:rFonts w:asciiTheme="minorHAnsi" w:hAnsiTheme="minorHAnsi" w:cstheme="minorHAnsi"/>
        </w:rPr>
        <w:t>,</w:t>
      </w:r>
      <w:r w:rsidR="005C70ED" w:rsidRPr="004352B1">
        <w:rPr>
          <w:rFonts w:asciiTheme="minorHAnsi" w:hAnsiTheme="minorHAnsi" w:cstheme="minorHAnsi"/>
        </w:rPr>
        <w:t xml:space="preserve"> </w:t>
      </w:r>
      <w:hyperlink r:id="rId36" w:history="1">
        <w:proofErr w:type="spellStart"/>
        <w:r w:rsidR="005C70ED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Maktabkhooneh</w:t>
        </w:r>
        <w:proofErr w:type="spellEnd"/>
      </w:hyperlink>
      <w:r w:rsidR="005C70ED" w:rsidRPr="00397A9E">
        <w:rPr>
          <w:rFonts w:asciiTheme="minorHAnsi" w:hAnsiTheme="minorHAnsi" w:cstheme="minorHAnsi"/>
        </w:rPr>
        <w:t xml:space="preserve">                                </w:t>
      </w:r>
      <w:r w:rsidR="005C70ED" w:rsidRPr="00397A9E">
        <w:rPr>
          <w:rFonts w:asciiTheme="minorHAnsi" w:hAnsiTheme="minorHAnsi" w:cstheme="minorHAnsi"/>
        </w:rPr>
        <w:tab/>
        <w:t>Apr, 20</w:t>
      </w:r>
      <w:r w:rsidRPr="00397A9E">
        <w:rPr>
          <w:rFonts w:asciiTheme="minorHAnsi" w:hAnsiTheme="minorHAnsi" w:cstheme="minorHAnsi"/>
        </w:rPr>
        <w:t>20</w:t>
      </w:r>
    </w:p>
    <w:p w14:paraId="736E3DB2" w14:textId="737F47E1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7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62D56474" w14:textId="0493633E" w:rsidR="005C70ED" w:rsidRPr="00397A9E" w:rsidRDefault="005C70ED" w:rsidP="005C70E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7A00F901" w14:textId="07D1AC30" w:rsidR="005C70ED" w:rsidRPr="00397A9E" w:rsidRDefault="00CE7909" w:rsidP="005C70ED">
      <w:pPr>
        <w:tabs>
          <w:tab w:val="right" w:pos="8640"/>
        </w:tabs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Advanced </w:t>
      </w:r>
      <w:r w:rsidR="00C34FEC">
        <w:rPr>
          <w:rFonts w:asciiTheme="minorHAnsi" w:hAnsiTheme="minorHAnsi" w:cstheme="minorHAnsi"/>
          <w:b/>
        </w:rPr>
        <w:t>Python</w:t>
      </w:r>
      <w:r w:rsidR="005C70ED"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  <w:b/>
        </w:rPr>
        <w:t>programming</w:t>
      </w:r>
      <w:r w:rsidR="005C70ED" w:rsidRPr="00397A9E">
        <w:rPr>
          <w:rFonts w:asciiTheme="minorHAnsi" w:hAnsiTheme="minorHAnsi" w:cstheme="minorHAnsi"/>
          <w:b/>
        </w:rPr>
        <w:t xml:space="preserve"> Certification</w:t>
      </w:r>
      <w:r w:rsidR="005C70ED" w:rsidRPr="00397A9E">
        <w:rPr>
          <w:rFonts w:asciiTheme="minorHAnsi" w:hAnsiTheme="minorHAnsi" w:cstheme="minorHAnsi"/>
        </w:rPr>
        <w:t xml:space="preserve">, </w:t>
      </w:r>
      <w:hyperlink r:id="rId38" w:history="1">
        <w:proofErr w:type="spellStart"/>
        <w:r w:rsidR="004352B1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Maktabkhooneh</w:t>
        </w:r>
        <w:proofErr w:type="spellEnd"/>
      </w:hyperlink>
      <w:r w:rsidR="005C70ED" w:rsidRPr="00397A9E">
        <w:rPr>
          <w:rFonts w:asciiTheme="minorHAnsi" w:hAnsiTheme="minorHAnsi" w:cstheme="minorHAnsi"/>
        </w:rPr>
        <w:t xml:space="preserve">                    </w:t>
      </w:r>
      <w:r w:rsidR="00E5678E" w:rsidRPr="00397A9E">
        <w:rPr>
          <w:rFonts w:asciiTheme="minorHAnsi" w:hAnsiTheme="minorHAnsi" w:cstheme="minorHAnsi"/>
        </w:rPr>
        <w:t xml:space="preserve"> </w:t>
      </w:r>
      <w:r w:rsidR="005C70ED" w:rsidRPr="00397A9E">
        <w:rPr>
          <w:rFonts w:asciiTheme="minorHAnsi" w:hAnsiTheme="minorHAnsi" w:cstheme="minorHAnsi"/>
        </w:rPr>
        <w:t xml:space="preserve"> </w:t>
      </w:r>
      <w:r w:rsidR="005C70ED" w:rsidRPr="00397A9E">
        <w:rPr>
          <w:rFonts w:asciiTheme="minorHAnsi" w:hAnsiTheme="minorHAnsi" w:cstheme="minorHAnsi"/>
        </w:rPr>
        <w:tab/>
      </w:r>
      <w:r w:rsidR="008B5516" w:rsidRPr="00397A9E">
        <w:rPr>
          <w:rFonts w:asciiTheme="minorHAnsi" w:hAnsiTheme="minorHAnsi" w:cstheme="minorHAnsi"/>
        </w:rPr>
        <w:t>Nov</w:t>
      </w:r>
      <w:r w:rsidR="005C70ED" w:rsidRPr="00397A9E">
        <w:rPr>
          <w:rFonts w:asciiTheme="minorHAnsi" w:hAnsiTheme="minorHAnsi" w:cstheme="minorHAnsi"/>
        </w:rPr>
        <w:t>, 2019</w:t>
      </w:r>
    </w:p>
    <w:p w14:paraId="3B32B973" w14:textId="798FE09B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39" w:history="1">
        <w:r w:rsidR="00091508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091508" w:rsidRPr="00397A9E">
        <w:rPr>
          <w:rFonts w:asciiTheme="minorHAnsi" w:hAnsiTheme="minorHAnsi" w:cstheme="minorHAnsi"/>
        </w:rPr>
        <w:t>.</w:t>
      </w:r>
    </w:p>
    <w:p w14:paraId="614F5312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78316D11" w14:textId="295F1CDD" w:rsidR="005C70ED" w:rsidRPr="00397A9E" w:rsidRDefault="00C34FEC" w:rsidP="005C70ED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Python</w:t>
      </w:r>
      <w:r w:rsidR="005C70ED" w:rsidRPr="00397A9E">
        <w:rPr>
          <w:rFonts w:asciiTheme="minorHAnsi" w:hAnsiTheme="minorHAnsi" w:cstheme="minorHAnsi"/>
          <w:b/>
        </w:rPr>
        <w:t xml:space="preserve"> elementary Certification</w:t>
      </w:r>
      <w:r w:rsidR="005C70ED" w:rsidRPr="00397A9E">
        <w:rPr>
          <w:rFonts w:asciiTheme="minorHAnsi" w:hAnsiTheme="minorHAnsi" w:cstheme="minorHAnsi"/>
        </w:rPr>
        <w:t xml:space="preserve">, </w:t>
      </w:r>
      <w:hyperlink r:id="rId40" w:history="1">
        <w:proofErr w:type="spellStart"/>
        <w:r w:rsidR="004352B1" w:rsidRPr="004352B1">
          <w:rPr>
            <w:rStyle w:val="Hyperlink"/>
            <w:rFonts w:asciiTheme="minorHAnsi" w:hAnsiTheme="minorHAnsi" w:cstheme="minorHAnsi"/>
            <w:color w:val="auto"/>
            <w:u w:val="none"/>
          </w:rPr>
          <w:t>Maktabkhooneh</w:t>
        </w:r>
        <w:proofErr w:type="spellEnd"/>
      </w:hyperlink>
      <w:r w:rsidR="005C70ED" w:rsidRPr="00397A9E">
        <w:rPr>
          <w:rFonts w:asciiTheme="minorHAnsi" w:hAnsiTheme="minorHAnsi" w:cstheme="minorHAnsi"/>
        </w:rPr>
        <w:t xml:space="preserve">   </w:t>
      </w:r>
      <w:r w:rsidR="009C5080" w:rsidRPr="00397A9E">
        <w:rPr>
          <w:rFonts w:asciiTheme="minorHAnsi" w:hAnsiTheme="minorHAnsi" w:cstheme="minorHAnsi"/>
        </w:rPr>
        <w:t xml:space="preserve">        </w:t>
      </w:r>
      <w:r w:rsidR="005C70ED" w:rsidRPr="00397A9E">
        <w:rPr>
          <w:rFonts w:asciiTheme="minorHAnsi" w:hAnsiTheme="minorHAnsi" w:cstheme="minorHAnsi"/>
        </w:rPr>
        <w:t xml:space="preserve">                               </w:t>
      </w:r>
      <w:r w:rsidR="005C70ED" w:rsidRPr="00397A9E">
        <w:rPr>
          <w:rFonts w:asciiTheme="minorHAnsi" w:hAnsiTheme="minorHAnsi" w:cstheme="minorHAnsi"/>
        </w:rPr>
        <w:tab/>
      </w:r>
      <w:r w:rsidR="009C5080" w:rsidRPr="00397A9E">
        <w:rPr>
          <w:rFonts w:asciiTheme="minorHAnsi" w:hAnsiTheme="minorHAnsi" w:cstheme="minorHAnsi"/>
        </w:rPr>
        <w:t xml:space="preserve">   </w:t>
      </w:r>
      <w:r w:rsidR="005C70ED" w:rsidRPr="00397A9E">
        <w:rPr>
          <w:rFonts w:asciiTheme="minorHAnsi" w:hAnsiTheme="minorHAnsi" w:cstheme="minorHAnsi"/>
        </w:rPr>
        <w:t>Apr, 2019</w:t>
      </w:r>
    </w:p>
    <w:p w14:paraId="0A66E4EC" w14:textId="49EC0F77" w:rsidR="00200726" w:rsidRPr="00397A9E" w:rsidRDefault="0028785E" w:rsidP="00200726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You can find the certification </w:t>
      </w:r>
      <w:hyperlink r:id="rId41" w:history="1">
        <w:r w:rsidR="00F0350B" w:rsidRPr="00397A9E">
          <w:rPr>
            <w:rStyle w:val="Hyperlink"/>
            <w:rFonts w:asciiTheme="minorHAnsi" w:hAnsiTheme="minorHAnsi" w:cstheme="minorHAnsi"/>
            <w:color w:val="auto"/>
          </w:rPr>
          <w:t>here</w:t>
        </w:r>
      </w:hyperlink>
      <w:r w:rsidR="00F0350B" w:rsidRPr="00397A9E">
        <w:rPr>
          <w:rFonts w:asciiTheme="minorHAnsi" w:hAnsiTheme="minorHAnsi" w:cstheme="minorHAnsi"/>
        </w:rPr>
        <w:t>.</w:t>
      </w:r>
    </w:p>
    <w:p w14:paraId="5DB8822D" w14:textId="77777777" w:rsidR="00200726" w:rsidRPr="00397A9E" w:rsidRDefault="00200726" w:rsidP="005C70ED">
      <w:pPr>
        <w:rPr>
          <w:rFonts w:asciiTheme="minorHAnsi" w:hAnsiTheme="minorHAnsi" w:cstheme="minorHAnsi"/>
        </w:rPr>
      </w:pPr>
    </w:p>
    <w:p w14:paraId="0682CF21" w14:textId="77777777" w:rsidR="002111ED" w:rsidRPr="00397A9E" w:rsidRDefault="002111ED" w:rsidP="002111ED">
      <w:pPr>
        <w:rPr>
          <w:rFonts w:asciiTheme="minorHAnsi" w:hAnsiTheme="minorHAnsi" w:cstheme="minorHAnsi"/>
        </w:rPr>
      </w:pPr>
    </w:p>
    <w:p w14:paraId="1F44FD2F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Languages</w:t>
      </w:r>
    </w:p>
    <w:p w14:paraId="0645F38D" w14:textId="77777777" w:rsidR="00306223" w:rsidRPr="00397A9E" w:rsidRDefault="00306223" w:rsidP="00A90527">
      <w:pPr>
        <w:rPr>
          <w:rFonts w:asciiTheme="minorHAnsi" w:hAnsiTheme="minorHAnsi" w:cstheme="minorHAnsi"/>
        </w:rPr>
      </w:pPr>
    </w:p>
    <w:p w14:paraId="17B8B474" w14:textId="77777777" w:rsidR="00306223" w:rsidRPr="00397A9E" w:rsidRDefault="00306223" w:rsidP="00306223">
      <w:pPr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>Persian:</w:t>
      </w:r>
      <w:r w:rsidRPr="00397A9E">
        <w:rPr>
          <w:rFonts w:asciiTheme="minorHAnsi" w:hAnsiTheme="minorHAnsi" w:cstheme="minorHAnsi"/>
        </w:rPr>
        <w:t xml:space="preserve"> Native Language</w:t>
      </w:r>
    </w:p>
    <w:p w14:paraId="31ADF290" w14:textId="77777777" w:rsidR="00306223" w:rsidRPr="00397A9E" w:rsidRDefault="00306223" w:rsidP="00A90527">
      <w:pPr>
        <w:rPr>
          <w:rFonts w:asciiTheme="minorHAnsi" w:hAnsiTheme="minorHAnsi" w:cstheme="minorHAnsi"/>
          <w:b/>
        </w:rPr>
      </w:pPr>
    </w:p>
    <w:p w14:paraId="333595AC" w14:textId="384E4458" w:rsidR="00170A61" w:rsidRDefault="00A90527" w:rsidP="00D21D8D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English</w:t>
      </w:r>
      <w:r w:rsidRPr="00397A9E">
        <w:rPr>
          <w:rFonts w:asciiTheme="minorHAnsi" w:hAnsiTheme="minorHAnsi" w:cstheme="minorHAnsi"/>
        </w:rPr>
        <w:t xml:space="preserve">: </w:t>
      </w:r>
      <w:r w:rsidR="000B0E7B" w:rsidRPr="00397A9E">
        <w:rPr>
          <w:rFonts w:asciiTheme="minorHAnsi" w:hAnsiTheme="minorHAnsi" w:cstheme="minorHAnsi"/>
        </w:rPr>
        <w:t>IELTS</w:t>
      </w:r>
      <w:r w:rsidR="00306223" w:rsidRPr="00397A9E">
        <w:rPr>
          <w:rFonts w:asciiTheme="minorHAnsi" w:hAnsiTheme="minorHAnsi" w:cstheme="minorHAnsi"/>
        </w:rPr>
        <w:t xml:space="preserve"> </w:t>
      </w:r>
      <w:r w:rsidR="00170A61">
        <w:rPr>
          <w:rFonts w:asciiTheme="minorHAnsi" w:hAnsiTheme="minorHAnsi" w:cstheme="minorHAnsi"/>
        </w:rPr>
        <w:t>Overall: 6.5</w:t>
      </w:r>
    </w:p>
    <w:p w14:paraId="22A1A338" w14:textId="2DA0AB74" w:rsidR="00A90527" w:rsidRPr="00397A9E" w:rsidRDefault="00170A61" w:rsidP="00D21D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Listening: 7, Reading: 6.5, Writing: 6, Speaking: 6.5</w:t>
      </w:r>
    </w:p>
    <w:p w14:paraId="2DFF6560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19705EFB" w14:textId="407E6DA9" w:rsidR="00306223" w:rsidRPr="00397A9E" w:rsidRDefault="00306223" w:rsidP="00140610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Turkish</w:t>
      </w:r>
      <w:r w:rsidR="00A90527" w:rsidRPr="00397A9E">
        <w:rPr>
          <w:rFonts w:asciiTheme="minorHAnsi" w:hAnsiTheme="minorHAnsi" w:cstheme="minorHAnsi"/>
        </w:rPr>
        <w:t xml:space="preserve">: </w:t>
      </w:r>
      <w:r w:rsidR="00140610" w:rsidRPr="00397A9E">
        <w:rPr>
          <w:rFonts w:asciiTheme="minorHAnsi" w:hAnsiTheme="minorHAnsi" w:cstheme="minorHAnsi"/>
        </w:rPr>
        <w:t>Intermediate</w:t>
      </w:r>
    </w:p>
    <w:p w14:paraId="4D41C243" w14:textId="77777777" w:rsidR="0098150D" w:rsidRPr="00397A9E" w:rsidRDefault="0098150D" w:rsidP="00140610">
      <w:pPr>
        <w:rPr>
          <w:rFonts w:asciiTheme="minorHAnsi" w:hAnsiTheme="minorHAnsi" w:cstheme="minorHAnsi"/>
        </w:rPr>
      </w:pPr>
    </w:p>
    <w:p w14:paraId="01F2FADA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618E22BC" w14:textId="06103D69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Skills</w:t>
      </w:r>
    </w:p>
    <w:p w14:paraId="7592E742" w14:textId="77777777" w:rsidR="00A90527" w:rsidRPr="00397A9E" w:rsidRDefault="00A90527" w:rsidP="00A90527">
      <w:pPr>
        <w:rPr>
          <w:rFonts w:asciiTheme="minorHAnsi" w:hAnsiTheme="minorHAnsi" w:cstheme="minorHAnsi"/>
        </w:rPr>
      </w:pPr>
    </w:p>
    <w:p w14:paraId="3FBF1530" w14:textId="6011094B" w:rsidR="00087379" w:rsidRPr="00397A9E" w:rsidRDefault="00087379" w:rsidP="0057623D">
      <w:pPr>
        <w:rPr>
          <w:rFonts w:asciiTheme="minorHAnsi" w:hAnsiTheme="minorHAnsi" w:cstheme="minorHAnsi"/>
          <w:b/>
        </w:rPr>
      </w:pPr>
      <w:r w:rsidRPr="00397A9E">
        <w:rPr>
          <w:rFonts w:asciiTheme="minorHAnsi" w:hAnsiTheme="minorHAnsi" w:cstheme="minorHAnsi"/>
          <w:b/>
        </w:rPr>
        <w:t xml:space="preserve">Programming Languages: </w:t>
      </w:r>
      <w:r w:rsidR="00C34FEC">
        <w:rPr>
          <w:rFonts w:asciiTheme="minorHAnsi" w:hAnsiTheme="minorHAnsi" w:cstheme="minorHAnsi"/>
          <w:bCs/>
        </w:rPr>
        <w:t>Python</w:t>
      </w:r>
      <w:r w:rsidRPr="00397A9E">
        <w:rPr>
          <w:rFonts w:asciiTheme="minorHAnsi" w:hAnsiTheme="minorHAnsi" w:cstheme="minorHAnsi"/>
          <w:bCs/>
        </w:rPr>
        <w:t>,</w:t>
      </w:r>
      <w:r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</w:rPr>
        <w:t xml:space="preserve">Java, </w:t>
      </w:r>
      <w:r w:rsidR="009C0DD8" w:rsidRPr="00397A9E">
        <w:rPr>
          <w:rFonts w:asciiTheme="minorHAnsi" w:hAnsiTheme="minorHAnsi" w:cstheme="minorHAnsi"/>
        </w:rPr>
        <w:t>C++.</w:t>
      </w:r>
    </w:p>
    <w:p w14:paraId="38F8904A" w14:textId="7F1020FE" w:rsidR="00087379" w:rsidRPr="00397A9E" w:rsidRDefault="00F559A0" w:rsidP="0057623D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>Web Development:</w:t>
      </w:r>
      <w:r w:rsidRPr="00397A9E">
        <w:rPr>
          <w:rFonts w:asciiTheme="minorHAnsi" w:hAnsiTheme="minorHAnsi" w:cstheme="minorHAnsi"/>
          <w:bCs/>
        </w:rPr>
        <w:t xml:space="preserve"> </w:t>
      </w:r>
      <w:r w:rsidR="00087379" w:rsidRPr="00397A9E">
        <w:rPr>
          <w:rFonts w:asciiTheme="minorHAnsi" w:hAnsiTheme="minorHAnsi" w:cstheme="minorHAnsi"/>
          <w:bCs/>
        </w:rPr>
        <w:t>HTML, CSS, JavaScript, Django</w:t>
      </w:r>
      <w:r w:rsidR="00973832">
        <w:rPr>
          <w:rFonts w:asciiTheme="minorHAnsi" w:hAnsiTheme="minorHAnsi" w:cstheme="minorHAnsi"/>
          <w:bCs/>
        </w:rPr>
        <w:t xml:space="preserve">, </w:t>
      </w:r>
      <w:r w:rsidR="00973832" w:rsidRPr="00973832">
        <w:rPr>
          <w:rFonts w:asciiTheme="minorHAnsi" w:hAnsiTheme="minorHAnsi" w:cstheme="minorHAnsi"/>
          <w:bCs/>
        </w:rPr>
        <w:t>PHP</w:t>
      </w:r>
      <w:r w:rsidR="00087379" w:rsidRPr="00397A9E">
        <w:rPr>
          <w:rFonts w:asciiTheme="minorHAnsi" w:hAnsiTheme="minorHAnsi" w:cstheme="minorHAnsi"/>
          <w:bCs/>
        </w:rPr>
        <w:t>.</w:t>
      </w:r>
    </w:p>
    <w:p w14:paraId="54798227" w14:textId="41FD2A3E" w:rsidR="000403C3" w:rsidRPr="00397A9E" w:rsidRDefault="00087379" w:rsidP="000403C3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Applications: </w:t>
      </w:r>
      <w:r w:rsidRPr="00397A9E">
        <w:rPr>
          <w:rFonts w:asciiTheme="minorHAnsi" w:hAnsiTheme="minorHAnsi" w:cstheme="minorHAnsi"/>
          <w:bCs/>
        </w:rPr>
        <w:t>Proteus,</w:t>
      </w:r>
      <w:r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  <w:bCs/>
        </w:rPr>
        <w:t>GNS</w:t>
      </w:r>
      <w:r w:rsidR="009C0DD8" w:rsidRPr="00397A9E">
        <w:rPr>
          <w:rFonts w:asciiTheme="minorHAnsi" w:hAnsiTheme="minorHAnsi" w:cstheme="minorHAnsi"/>
          <w:bCs/>
        </w:rPr>
        <w:t xml:space="preserve">3, </w:t>
      </w:r>
      <w:r w:rsidR="004B7867" w:rsidRPr="00397A9E">
        <w:rPr>
          <w:rFonts w:asciiTheme="minorHAnsi" w:hAnsiTheme="minorHAnsi" w:cstheme="minorHAnsi"/>
          <w:bCs/>
        </w:rPr>
        <w:t>Unified Modeling Language (UML)</w:t>
      </w:r>
      <w:r w:rsidR="00A919A2">
        <w:rPr>
          <w:rFonts w:asciiTheme="minorHAnsi" w:hAnsiTheme="minorHAnsi" w:cstheme="minorHAnsi"/>
          <w:bCs/>
        </w:rPr>
        <w:t xml:space="preserve">, </w:t>
      </w:r>
      <w:r w:rsidR="00A919A2" w:rsidRPr="00A919A2">
        <w:rPr>
          <w:rFonts w:asciiTheme="minorHAnsi" w:hAnsiTheme="minorHAnsi" w:cstheme="minorHAnsi"/>
          <w:bCs/>
        </w:rPr>
        <w:t>Wireshark</w:t>
      </w:r>
      <w:r w:rsidR="000403C3" w:rsidRPr="00397A9E">
        <w:rPr>
          <w:rFonts w:asciiTheme="minorHAnsi" w:hAnsiTheme="minorHAnsi" w:cstheme="minorHAnsi"/>
          <w:bCs/>
        </w:rPr>
        <w:t>.</w:t>
      </w:r>
    </w:p>
    <w:p w14:paraId="265B9DD6" w14:textId="63FFE89F" w:rsidR="00087379" w:rsidRPr="00397A9E" w:rsidRDefault="00087379" w:rsidP="0057623D">
      <w:pPr>
        <w:rPr>
          <w:rFonts w:asciiTheme="minorHAnsi" w:hAnsiTheme="minorHAnsi" w:cstheme="minorHAnsi"/>
          <w:bCs/>
        </w:rPr>
      </w:pPr>
      <w:r w:rsidRPr="00397A9E">
        <w:rPr>
          <w:rFonts w:asciiTheme="minorHAnsi" w:hAnsiTheme="minorHAnsi" w:cstheme="minorHAnsi"/>
          <w:b/>
        </w:rPr>
        <w:t xml:space="preserve">Operating Systems: </w:t>
      </w:r>
      <w:r w:rsidRPr="00397A9E">
        <w:rPr>
          <w:rFonts w:asciiTheme="minorHAnsi" w:hAnsiTheme="minorHAnsi" w:cstheme="minorHAnsi"/>
          <w:bCs/>
        </w:rPr>
        <w:t>Windows, Linux (Ubuntu)</w:t>
      </w:r>
      <w:r w:rsidR="00DF0F5B" w:rsidRPr="00397A9E">
        <w:rPr>
          <w:rFonts w:asciiTheme="minorHAnsi" w:hAnsiTheme="minorHAnsi" w:cstheme="minorHAnsi"/>
          <w:bCs/>
        </w:rPr>
        <w:t>.</w:t>
      </w:r>
    </w:p>
    <w:p w14:paraId="76B09039" w14:textId="497A7328" w:rsidR="00DD722B" w:rsidRDefault="00DD722B" w:rsidP="00DD722B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Tools &amp; Technologies</w:t>
      </w:r>
      <w:r w:rsidRPr="00397A9E">
        <w:rPr>
          <w:rFonts w:asciiTheme="minorHAnsi" w:hAnsiTheme="minorHAnsi" w:cstheme="minorHAnsi"/>
        </w:rPr>
        <w:t xml:space="preserve">: </w:t>
      </w:r>
      <w:r w:rsidR="00D6532A" w:rsidRPr="00397A9E">
        <w:rPr>
          <w:rFonts w:asciiTheme="minorHAnsi" w:hAnsiTheme="minorHAnsi" w:cstheme="minorHAnsi"/>
        </w:rPr>
        <w:t>GitHub</w:t>
      </w:r>
      <w:r w:rsidRPr="00397A9E">
        <w:rPr>
          <w:rFonts w:asciiTheme="minorHAnsi" w:hAnsiTheme="minorHAnsi" w:cstheme="minorHAnsi"/>
        </w:rPr>
        <w:t>.</w:t>
      </w:r>
    </w:p>
    <w:p w14:paraId="79A0AB81" w14:textId="40D85417" w:rsidR="00A919A2" w:rsidRDefault="00A919A2" w:rsidP="00DD72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Natural Language Processing: </w:t>
      </w:r>
      <w:r w:rsidR="00467778">
        <w:rPr>
          <w:rFonts w:asciiTheme="minorHAnsi" w:hAnsiTheme="minorHAnsi" w:cstheme="minorHAnsi"/>
        </w:rPr>
        <w:t>TensorFlow</w:t>
      </w:r>
      <w:r>
        <w:rPr>
          <w:rFonts w:asciiTheme="minorHAnsi" w:hAnsiTheme="minorHAnsi" w:cstheme="minorHAnsi"/>
        </w:rPr>
        <w:t>.</w:t>
      </w:r>
    </w:p>
    <w:p w14:paraId="71EF4415" w14:textId="1FA6BBBA" w:rsidR="007B7B46" w:rsidRDefault="007B7B46" w:rsidP="00DD722B">
      <w:pPr>
        <w:rPr>
          <w:rFonts w:asciiTheme="minorHAnsi" w:hAnsiTheme="minorHAnsi" w:cstheme="minorHAnsi"/>
        </w:rPr>
      </w:pPr>
      <w:r w:rsidRPr="007B7B46">
        <w:rPr>
          <w:rFonts w:asciiTheme="minorHAnsi" w:hAnsiTheme="minorHAnsi" w:cstheme="minorHAnsi"/>
          <w:b/>
          <w:bCs/>
        </w:rPr>
        <w:t>Computer Vision:</w:t>
      </w:r>
      <w:r>
        <w:rPr>
          <w:rFonts w:asciiTheme="minorHAnsi" w:hAnsiTheme="minorHAnsi" w:cstheme="minorHAnsi"/>
        </w:rPr>
        <w:t xml:space="preserve"> </w:t>
      </w:r>
      <w:r w:rsidRPr="007B7B46">
        <w:rPr>
          <w:rFonts w:asciiTheme="minorHAnsi" w:hAnsiTheme="minorHAnsi" w:cstheme="minorHAnsi"/>
        </w:rPr>
        <w:t>OpenCV</w:t>
      </w:r>
      <w:r w:rsidR="00944065">
        <w:rPr>
          <w:rFonts w:asciiTheme="minorHAnsi" w:hAnsiTheme="minorHAnsi" w:cstheme="minorHAnsi"/>
        </w:rPr>
        <w:t>.</w:t>
      </w:r>
    </w:p>
    <w:p w14:paraId="3CD633FB" w14:textId="51F1A2FF" w:rsidR="00A919A2" w:rsidRDefault="00A919A2" w:rsidP="00DD72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Database Management: </w:t>
      </w:r>
      <w:r w:rsidRPr="00A919A2">
        <w:rPr>
          <w:rFonts w:asciiTheme="minorHAnsi" w:hAnsiTheme="minorHAnsi" w:cstheme="minorHAnsi"/>
        </w:rPr>
        <w:t>SQL Server 2008</w:t>
      </w:r>
      <w:r>
        <w:rPr>
          <w:rFonts w:asciiTheme="minorHAnsi" w:hAnsiTheme="minorHAnsi" w:cstheme="minorHAnsi"/>
        </w:rPr>
        <w:t xml:space="preserve">, </w:t>
      </w:r>
      <w:r w:rsidRPr="00A919A2">
        <w:rPr>
          <w:rFonts w:asciiTheme="minorHAnsi" w:hAnsiTheme="minorHAnsi" w:cstheme="minorHAnsi"/>
        </w:rPr>
        <w:t>MySQL</w:t>
      </w:r>
      <w:r>
        <w:rPr>
          <w:rFonts w:asciiTheme="minorHAnsi" w:hAnsiTheme="minorHAnsi" w:cstheme="minorHAnsi"/>
        </w:rPr>
        <w:t xml:space="preserve">, </w:t>
      </w:r>
      <w:r w:rsidRPr="00A919A2">
        <w:rPr>
          <w:rFonts w:asciiTheme="minorHAnsi" w:hAnsiTheme="minorHAnsi" w:cstheme="minorHAnsi"/>
        </w:rPr>
        <w:t>PhpMyAdmin</w:t>
      </w:r>
      <w:r>
        <w:rPr>
          <w:rFonts w:asciiTheme="minorHAnsi" w:hAnsiTheme="minorHAnsi" w:cstheme="minorHAnsi"/>
        </w:rPr>
        <w:t>.</w:t>
      </w:r>
    </w:p>
    <w:p w14:paraId="3E06FF15" w14:textId="350963EC" w:rsidR="00810DAD" w:rsidRPr="00810DAD" w:rsidRDefault="00810DAD" w:rsidP="00DD722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Soft Skills: </w:t>
      </w:r>
      <w:r w:rsidRPr="00810DAD">
        <w:rPr>
          <w:rFonts w:asciiTheme="minorHAnsi" w:hAnsiTheme="minorHAnsi" w:cstheme="minorHAnsi"/>
        </w:rPr>
        <w:t>Critical Thinking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Creativity &amp; Problem Solving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Teamwork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Leadership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Digital Literacy</w:t>
      </w:r>
      <w:r>
        <w:rPr>
          <w:rFonts w:asciiTheme="minorHAnsi" w:hAnsiTheme="minorHAnsi" w:cstheme="minorHAnsi"/>
        </w:rPr>
        <w:t xml:space="preserve">, </w:t>
      </w:r>
      <w:r w:rsidRPr="00810DAD">
        <w:rPr>
          <w:rFonts w:asciiTheme="minorHAnsi" w:hAnsiTheme="minorHAnsi" w:cstheme="minorHAnsi"/>
        </w:rPr>
        <w:t>Intercultural Fluency</w:t>
      </w:r>
    </w:p>
    <w:p w14:paraId="1B5CF7EA" w14:textId="77777777" w:rsidR="001F0644" w:rsidRPr="00397A9E" w:rsidRDefault="001F0644" w:rsidP="00A90527">
      <w:pPr>
        <w:rPr>
          <w:rFonts w:asciiTheme="minorHAnsi" w:hAnsiTheme="minorHAnsi" w:cstheme="minorHAnsi"/>
        </w:rPr>
      </w:pPr>
    </w:p>
    <w:p w14:paraId="65561FEB" w14:textId="77777777" w:rsidR="00D177C2" w:rsidRPr="00397A9E" w:rsidRDefault="00D177C2" w:rsidP="00A90527">
      <w:pPr>
        <w:rPr>
          <w:rFonts w:asciiTheme="minorHAnsi" w:hAnsiTheme="minorHAnsi" w:cstheme="minorHAnsi"/>
        </w:rPr>
      </w:pPr>
    </w:p>
    <w:p w14:paraId="2FE5A84C" w14:textId="77777777" w:rsidR="00BD7E1D" w:rsidRPr="00397A9E" w:rsidRDefault="00BD7E1D" w:rsidP="00A90527">
      <w:pPr>
        <w:rPr>
          <w:rFonts w:asciiTheme="minorHAnsi" w:hAnsiTheme="minorHAnsi" w:cstheme="minorHAnsi"/>
        </w:rPr>
      </w:pPr>
    </w:p>
    <w:p w14:paraId="065B4CE4" w14:textId="77777777" w:rsidR="00251FA2" w:rsidRPr="00397A9E" w:rsidRDefault="00251FA2" w:rsidP="00251FA2">
      <w:pPr>
        <w:pStyle w:val="Heading1"/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References</w:t>
      </w:r>
    </w:p>
    <w:p w14:paraId="77A186D0" w14:textId="77777777" w:rsidR="00251FA2" w:rsidRPr="00397A9E" w:rsidRDefault="00251FA2" w:rsidP="00A90527">
      <w:pPr>
        <w:rPr>
          <w:rFonts w:asciiTheme="minorHAnsi" w:hAnsiTheme="minorHAnsi" w:cstheme="minorHAnsi"/>
        </w:rPr>
      </w:pPr>
    </w:p>
    <w:p w14:paraId="2A537F18" w14:textId="77777777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Dr. </w:t>
      </w:r>
      <w:proofErr w:type="spellStart"/>
      <w:r w:rsidRPr="00397A9E">
        <w:rPr>
          <w:rFonts w:asciiTheme="minorHAnsi" w:hAnsiTheme="minorHAnsi" w:cstheme="minorHAnsi"/>
          <w:b/>
        </w:rPr>
        <w:t>HamidReza</w:t>
      </w:r>
      <w:proofErr w:type="spellEnd"/>
      <w:r w:rsidRPr="00397A9E">
        <w:rPr>
          <w:rFonts w:asciiTheme="minorHAnsi" w:hAnsiTheme="minorHAnsi" w:cstheme="minorHAnsi"/>
          <w:b/>
        </w:rPr>
        <w:t xml:space="preserve"> </w:t>
      </w:r>
      <w:proofErr w:type="spellStart"/>
      <w:r w:rsidRPr="00397A9E">
        <w:rPr>
          <w:rFonts w:asciiTheme="minorHAnsi" w:hAnsiTheme="minorHAnsi" w:cstheme="minorHAnsi"/>
          <w:b/>
        </w:rPr>
        <w:t>Ahmadifar</w:t>
      </w:r>
      <w:proofErr w:type="spellEnd"/>
      <w:r w:rsidRPr="00397A9E">
        <w:rPr>
          <w:rFonts w:asciiTheme="minorHAnsi" w:hAnsiTheme="minorHAnsi" w:cstheme="minorHAnsi"/>
        </w:rPr>
        <w:t xml:space="preserve">, [Assistant Professor] </w:t>
      </w:r>
    </w:p>
    <w:p w14:paraId="603F7736" w14:textId="09ACBCF9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[</w:t>
      </w:r>
      <w:bookmarkStart w:id="1" w:name="_Hlk78195005"/>
      <w:r w:rsidRPr="00397A9E">
        <w:rPr>
          <w:rFonts w:asciiTheme="minorHAnsi" w:hAnsiTheme="minorHAnsi" w:cstheme="minorHAnsi"/>
        </w:rPr>
        <w:t xml:space="preserve">University of </w:t>
      </w:r>
      <w:bookmarkEnd w:id="1"/>
      <w:proofErr w:type="spellStart"/>
      <w:r w:rsidR="00BD7E1D" w:rsidRPr="00397A9E">
        <w:rPr>
          <w:rFonts w:asciiTheme="minorHAnsi" w:hAnsiTheme="minorHAnsi" w:cstheme="minorHAnsi"/>
        </w:rPr>
        <w:t>Guilan</w:t>
      </w:r>
      <w:proofErr w:type="spellEnd"/>
      <w:r w:rsidR="00BD7E1D" w:rsidRPr="00397A9E">
        <w:rPr>
          <w:rFonts w:asciiTheme="minorHAnsi" w:hAnsiTheme="minorHAnsi" w:cstheme="minorHAnsi"/>
        </w:rPr>
        <w:t xml:space="preserve">, </w:t>
      </w:r>
      <w:proofErr w:type="spellStart"/>
      <w:r w:rsidR="00BD7E1D"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Iran]</w:t>
      </w:r>
    </w:p>
    <w:p w14:paraId="7DCD34FF" w14:textId="62C1AC85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>Email: [</w:t>
      </w:r>
      <w:hyperlink r:id="rId42" w:history="1">
        <w:r w:rsidR="00FE13FA" w:rsidRPr="00397A9E">
          <w:rPr>
            <w:rStyle w:val="Hyperlink"/>
            <w:rFonts w:asciiTheme="minorHAnsi" w:hAnsiTheme="minorHAnsi" w:cstheme="minorHAnsi"/>
            <w:color w:val="auto"/>
            <w:bdr w:val="none" w:sz="0" w:space="0" w:color="auto" w:frame="1"/>
            <w:shd w:val="clear" w:color="auto" w:fill="FFFFFF"/>
          </w:rPr>
          <w:t>ahmadifar@guilan.ac.ir</w:t>
        </w:r>
      </w:hyperlink>
      <w:r w:rsidRPr="00397A9E">
        <w:rPr>
          <w:rFonts w:asciiTheme="minorHAnsi" w:hAnsiTheme="minorHAnsi" w:cstheme="minorHAnsi"/>
        </w:rPr>
        <w:t>]</w:t>
      </w:r>
    </w:p>
    <w:p w14:paraId="4477076F" w14:textId="77777777" w:rsidR="00B81E22" w:rsidRPr="00397A9E" w:rsidRDefault="00B81E22" w:rsidP="00B81E22">
      <w:pPr>
        <w:rPr>
          <w:rFonts w:asciiTheme="minorHAnsi" w:hAnsiTheme="minorHAnsi" w:cstheme="minorHAnsi"/>
        </w:rPr>
      </w:pPr>
      <w:proofErr w:type="spellStart"/>
      <w:r w:rsidRPr="00397A9E">
        <w:rPr>
          <w:rFonts w:asciiTheme="minorHAnsi" w:hAnsiTheme="minorHAnsi" w:cstheme="minorHAnsi"/>
        </w:rPr>
        <w:t>Linkedin</w:t>
      </w:r>
      <w:proofErr w:type="spellEnd"/>
      <w:r w:rsidRPr="00397A9E">
        <w:rPr>
          <w:rFonts w:asciiTheme="minorHAnsi" w:hAnsiTheme="minorHAnsi" w:cstheme="minorHAnsi"/>
        </w:rPr>
        <w:t>: [</w:t>
      </w:r>
      <w:hyperlink r:id="rId43" w:history="1">
        <w:r w:rsidRPr="00397A9E">
          <w:rPr>
            <w:rStyle w:val="Hyperlink"/>
            <w:rFonts w:asciiTheme="minorHAnsi" w:hAnsiTheme="minorHAnsi" w:cstheme="minorHAnsi"/>
            <w:color w:val="auto"/>
            <w:bdr w:val="none" w:sz="0" w:space="0" w:color="auto" w:frame="1"/>
            <w:shd w:val="clear" w:color="auto" w:fill="FFFFFF"/>
          </w:rPr>
          <w:t>linkedin.com/in/hamidreza-ahmadifar-33a5a431</w:t>
        </w:r>
      </w:hyperlink>
      <w:r w:rsidRPr="00397A9E">
        <w:rPr>
          <w:rFonts w:asciiTheme="minorHAnsi" w:hAnsiTheme="minorHAnsi" w:cstheme="minorHAnsi"/>
        </w:rPr>
        <w:t>]</w:t>
      </w:r>
    </w:p>
    <w:p w14:paraId="60F7EF3C" w14:textId="00E68615" w:rsidR="00B81E22" w:rsidRPr="00397A9E" w:rsidRDefault="00B81E22" w:rsidP="00B81E22">
      <w:pPr>
        <w:rPr>
          <w:rFonts w:asciiTheme="minorHAnsi" w:hAnsiTheme="minorHAnsi" w:cstheme="minorHAnsi"/>
        </w:rPr>
      </w:pPr>
    </w:p>
    <w:p w14:paraId="26B2866F" w14:textId="77777777" w:rsidR="001E4801" w:rsidRPr="00397A9E" w:rsidRDefault="001E4801" w:rsidP="00B81E22">
      <w:pPr>
        <w:rPr>
          <w:rFonts w:asciiTheme="minorHAnsi" w:hAnsiTheme="minorHAnsi" w:cstheme="minorHAnsi"/>
        </w:rPr>
      </w:pPr>
    </w:p>
    <w:p w14:paraId="22A1C6F6" w14:textId="0370ADBF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 xml:space="preserve">Dr. </w:t>
      </w:r>
      <w:proofErr w:type="spellStart"/>
      <w:r w:rsidRPr="00397A9E">
        <w:rPr>
          <w:rFonts w:asciiTheme="minorHAnsi" w:hAnsiTheme="minorHAnsi" w:cstheme="minorHAnsi"/>
          <w:b/>
        </w:rPr>
        <w:t>S</w:t>
      </w:r>
      <w:r w:rsidR="00DC1BF0" w:rsidRPr="00397A9E">
        <w:rPr>
          <w:rFonts w:asciiTheme="minorHAnsi" w:hAnsiTheme="minorHAnsi" w:cstheme="minorHAnsi"/>
          <w:b/>
        </w:rPr>
        <w:t>eyed</w:t>
      </w:r>
      <w:proofErr w:type="spellEnd"/>
      <w:r w:rsidR="00DC1BF0" w:rsidRPr="00397A9E">
        <w:rPr>
          <w:rFonts w:asciiTheme="minorHAnsi" w:hAnsiTheme="minorHAnsi" w:cstheme="minorHAnsi"/>
          <w:b/>
        </w:rPr>
        <w:t xml:space="preserve"> </w:t>
      </w:r>
      <w:r w:rsidRPr="00397A9E">
        <w:rPr>
          <w:rFonts w:asciiTheme="minorHAnsi" w:hAnsiTheme="minorHAnsi" w:cstheme="minorHAnsi"/>
          <w:b/>
        </w:rPr>
        <w:t>M</w:t>
      </w:r>
      <w:r w:rsidR="00DC1BF0" w:rsidRPr="00397A9E">
        <w:rPr>
          <w:rFonts w:asciiTheme="minorHAnsi" w:hAnsiTheme="minorHAnsi" w:cstheme="minorHAnsi"/>
          <w:b/>
        </w:rPr>
        <w:t xml:space="preserve">ehrdad </w:t>
      </w:r>
      <w:proofErr w:type="spellStart"/>
      <w:r w:rsidRPr="00397A9E">
        <w:rPr>
          <w:rFonts w:asciiTheme="minorHAnsi" w:hAnsiTheme="minorHAnsi" w:cstheme="minorHAnsi"/>
          <w:b/>
        </w:rPr>
        <w:t>Shekarian</w:t>
      </w:r>
      <w:proofErr w:type="spellEnd"/>
      <w:r w:rsidRPr="00397A9E">
        <w:rPr>
          <w:rFonts w:asciiTheme="minorHAnsi" w:hAnsiTheme="minorHAnsi" w:cstheme="minorHAnsi"/>
        </w:rPr>
        <w:t>, [Assistant Professor]</w:t>
      </w:r>
    </w:p>
    <w:p w14:paraId="335A9001" w14:textId="77777777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[University of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,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Iran]</w:t>
      </w:r>
    </w:p>
    <w:p w14:paraId="34533887" w14:textId="7B904DA7" w:rsidR="00B81E22" w:rsidRPr="00397A9E" w:rsidRDefault="00B81E22" w:rsidP="00B81E22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Email: </w:t>
      </w:r>
      <w:hyperlink r:id="rId44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[shekarian@guilan.ac.ir]</w:t>
        </w:r>
      </w:hyperlink>
    </w:p>
    <w:p w14:paraId="69FFE9B0" w14:textId="19B5060B" w:rsidR="00397A9E" w:rsidRPr="00397A9E" w:rsidRDefault="00397A9E" w:rsidP="00B81E22">
      <w:pPr>
        <w:rPr>
          <w:rFonts w:asciiTheme="minorHAnsi" w:hAnsiTheme="minorHAnsi" w:cstheme="minorHAnsi"/>
        </w:rPr>
      </w:pPr>
    </w:p>
    <w:p w14:paraId="5EEA20D3" w14:textId="1911C917" w:rsidR="00397A9E" w:rsidRPr="00397A9E" w:rsidRDefault="00397A9E" w:rsidP="00397A9E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  <w:b/>
        </w:rPr>
        <w:t>Dr. Mohammad Salehi</w:t>
      </w:r>
      <w:r w:rsidRPr="00397A9E">
        <w:rPr>
          <w:rFonts w:asciiTheme="minorHAnsi" w:hAnsiTheme="minorHAnsi" w:cstheme="minorHAnsi"/>
        </w:rPr>
        <w:t>, [Assistant Professor]</w:t>
      </w:r>
    </w:p>
    <w:p w14:paraId="56FA37BC" w14:textId="77777777" w:rsidR="00397A9E" w:rsidRPr="00397A9E" w:rsidRDefault="00397A9E" w:rsidP="00397A9E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[University of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 xml:space="preserve">, </w:t>
      </w:r>
      <w:proofErr w:type="spellStart"/>
      <w:r w:rsidRPr="00397A9E">
        <w:rPr>
          <w:rFonts w:asciiTheme="minorHAnsi" w:hAnsiTheme="minorHAnsi" w:cstheme="minorHAnsi"/>
        </w:rPr>
        <w:t>Guilan</w:t>
      </w:r>
      <w:proofErr w:type="spellEnd"/>
      <w:r w:rsidRPr="00397A9E">
        <w:rPr>
          <w:rFonts w:asciiTheme="minorHAnsi" w:hAnsiTheme="minorHAnsi" w:cstheme="minorHAnsi"/>
        </w:rPr>
        <w:t>, Iran]</w:t>
      </w:r>
    </w:p>
    <w:p w14:paraId="58391584" w14:textId="785F02C0" w:rsidR="00397A9E" w:rsidRPr="00397A9E" w:rsidRDefault="00397A9E" w:rsidP="00397A9E">
      <w:pPr>
        <w:rPr>
          <w:rFonts w:asciiTheme="minorHAnsi" w:hAnsiTheme="minorHAnsi" w:cstheme="minorHAnsi"/>
        </w:rPr>
      </w:pPr>
      <w:r w:rsidRPr="00397A9E">
        <w:rPr>
          <w:rFonts w:asciiTheme="minorHAnsi" w:hAnsiTheme="minorHAnsi" w:cstheme="minorHAnsi"/>
        </w:rPr>
        <w:t xml:space="preserve">Email: </w:t>
      </w:r>
      <w:hyperlink r:id="rId45" w:history="1">
        <w:r w:rsidRPr="00397A9E">
          <w:rPr>
            <w:rStyle w:val="Hyperlink"/>
            <w:rFonts w:asciiTheme="minorHAnsi" w:hAnsiTheme="minorHAnsi" w:cstheme="minorHAnsi"/>
            <w:color w:val="auto"/>
          </w:rPr>
          <w:t>[mohammad.salehi@guilan.ac.ir]</w:t>
        </w:r>
      </w:hyperlink>
    </w:p>
    <w:p w14:paraId="179E9114" w14:textId="1C292776" w:rsidR="009551D4" w:rsidRPr="00397A9E" w:rsidRDefault="009551D4" w:rsidP="009551D4">
      <w:pPr>
        <w:rPr>
          <w:rFonts w:asciiTheme="minorHAnsi" w:hAnsiTheme="minorHAnsi" w:cstheme="minorHAnsi"/>
          <w:highlight w:val="yellow"/>
        </w:rPr>
      </w:pPr>
      <w:bookmarkStart w:id="2" w:name="_Bachelor_of_Science"/>
      <w:bookmarkEnd w:id="2"/>
    </w:p>
    <w:p w14:paraId="22144F2C" w14:textId="77777777" w:rsidR="00B81E22" w:rsidRPr="00397A9E" w:rsidRDefault="00B81E22" w:rsidP="00B81E22">
      <w:pPr>
        <w:rPr>
          <w:rFonts w:asciiTheme="minorHAnsi" w:hAnsiTheme="minorHAnsi" w:cstheme="minorHAnsi"/>
        </w:rPr>
      </w:pPr>
    </w:p>
    <w:sectPr w:rsidR="00B81E22" w:rsidRPr="00397A9E" w:rsidSect="001C29E5">
      <w:footerReference w:type="default" r:id="rId46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2C404" w14:textId="77777777" w:rsidR="00754898" w:rsidRDefault="00754898" w:rsidP="005A7565">
      <w:r>
        <w:separator/>
      </w:r>
    </w:p>
  </w:endnote>
  <w:endnote w:type="continuationSeparator" w:id="0">
    <w:p w14:paraId="4805BAF4" w14:textId="77777777" w:rsidR="00754898" w:rsidRDefault="00754898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948C8" w14:textId="0D87B305" w:rsidR="00E85944" w:rsidRDefault="00B81E22" w:rsidP="004725C4">
    <w:pPr>
      <w:pStyle w:val="Footer"/>
      <w:jc w:val="right"/>
    </w:pPr>
    <w:r>
      <w:rPr>
        <w:rStyle w:val="PageNumber"/>
      </w:rPr>
      <w:t xml:space="preserve">Sahar </w:t>
    </w:r>
    <w:proofErr w:type="spellStart"/>
    <w:r>
      <w:rPr>
        <w:rStyle w:val="PageNumber"/>
      </w:rPr>
      <w:t>Fakhrieh</w:t>
    </w:r>
    <w:proofErr w:type="spellEnd"/>
    <w:r>
      <w:rPr>
        <w:rStyle w:val="PageNumber"/>
      </w:rPr>
      <w:t xml:space="preserve"> Kashan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FBB12" w14:textId="77777777" w:rsidR="00754898" w:rsidRDefault="00754898" w:rsidP="005A7565">
      <w:r>
        <w:separator/>
      </w:r>
    </w:p>
  </w:footnote>
  <w:footnote w:type="continuationSeparator" w:id="0">
    <w:p w14:paraId="1BAF7AE9" w14:textId="77777777" w:rsidR="00754898" w:rsidRDefault="00754898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24pt;height:24pt;visibility:visible;mso-wrap-style:square" o:bullet="t">
        <v:imagedata r:id="rId1" o:title=""/>
      </v:shape>
    </w:pict>
  </w:numPicBullet>
  <w:numPicBullet w:numPicBulletId="1">
    <w:pict>
      <v:shape id="_x0000_i1057" type="#_x0000_t75" style="width:8.25pt;height:8.25pt;visibility:visible;mso-wrap-style:square" o:bullet="t">
        <v:imagedata r:id="rId2" o:title=""/>
      </v:shape>
    </w:pict>
  </w:numPicBullet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44A6D"/>
    <w:multiLevelType w:val="hybridMultilevel"/>
    <w:tmpl w:val="F5485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13845"/>
    <w:multiLevelType w:val="hybridMultilevel"/>
    <w:tmpl w:val="F1CE2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610F6"/>
    <w:multiLevelType w:val="hybridMultilevel"/>
    <w:tmpl w:val="AE3838D6"/>
    <w:lvl w:ilvl="0" w:tplc="DCEA889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1C8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36A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80D0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10E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6612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E2F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18D9A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66212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C207E"/>
    <w:multiLevelType w:val="hybridMultilevel"/>
    <w:tmpl w:val="56FC5762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66D88"/>
    <w:multiLevelType w:val="hybridMultilevel"/>
    <w:tmpl w:val="6DB2B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B01392"/>
    <w:multiLevelType w:val="hybridMultilevel"/>
    <w:tmpl w:val="0E5AD5FC"/>
    <w:lvl w:ilvl="0" w:tplc="A43AF0BC">
      <w:start w:val="5"/>
      <w:numFmt w:val="bullet"/>
      <w:lvlText w:val="-"/>
      <w:lvlJc w:val="left"/>
      <w:pPr>
        <w:ind w:left="108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3" w15:restartNumberingAfterBreak="0">
    <w:nsid w:val="782A4648"/>
    <w:multiLevelType w:val="hybridMultilevel"/>
    <w:tmpl w:val="0CEE7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149EB"/>
    <w:multiLevelType w:val="hybridMultilevel"/>
    <w:tmpl w:val="03EE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7"/>
  </w:num>
  <w:num w:numId="5">
    <w:abstractNumId w:val="11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2"/>
  </w:num>
  <w:num w:numId="12">
    <w:abstractNumId w:val="2"/>
  </w:num>
  <w:num w:numId="13">
    <w:abstractNumId w:val="14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9"/>
    <w:rsid w:val="000146B4"/>
    <w:rsid w:val="000208CD"/>
    <w:rsid w:val="000403C3"/>
    <w:rsid w:val="0004541A"/>
    <w:rsid w:val="000643B3"/>
    <w:rsid w:val="00071E8E"/>
    <w:rsid w:val="00082045"/>
    <w:rsid w:val="00083344"/>
    <w:rsid w:val="00087379"/>
    <w:rsid w:val="00091508"/>
    <w:rsid w:val="000A4C50"/>
    <w:rsid w:val="000B0E7B"/>
    <w:rsid w:val="000B32ED"/>
    <w:rsid w:val="000B4391"/>
    <w:rsid w:val="000D60B3"/>
    <w:rsid w:val="000E6D36"/>
    <w:rsid w:val="000F5A80"/>
    <w:rsid w:val="00113DF4"/>
    <w:rsid w:val="00140610"/>
    <w:rsid w:val="0015295F"/>
    <w:rsid w:val="00154C61"/>
    <w:rsid w:val="00162986"/>
    <w:rsid w:val="00163EC2"/>
    <w:rsid w:val="00170A61"/>
    <w:rsid w:val="00171F56"/>
    <w:rsid w:val="001769FA"/>
    <w:rsid w:val="00181BE9"/>
    <w:rsid w:val="001911B2"/>
    <w:rsid w:val="0019398C"/>
    <w:rsid w:val="00195835"/>
    <w:rsid w:val="001A2BDC"/>
    <w:rsid w:val="001B0371"/>
    <w:rsid w:val="001B7E68"/>
    <w:rsid w:val="001C29E5"/>
    <w:rsid w:val="001C4018"/>
    <w:rsid w:val="001C73E2"/>
    <w:rsid w:val="001E0FD6"/>
    <w:rsid w:val="001E3759"/>
    <w:rsid w:val="001E4801"/>
    <w:rsid w:val="001E6A4B"/>
    <w:rsid w:val="001F0644"/>
    <w:rsid w:val="001F1486"/>
    <w:rsid w:val="001F156D"/>
    <w:rsid w:val="00200726"/>
    <w:rsid w:val="002111ED"/>
    <w:rsid w:val="00227737"/>
    <w:rsid w:val="002362F5"/>
    <w:rsid w:val="00241560"/>
    <w:rsid w:val="0024293F"/>
    <w:rsid w:val="00245B7E"/>
    <w:rsid w:val="00251FA2"/>
    <w:rsid w:val="0027474F"/>
    <w:rsid w:val="00280927"/>
    <w:rsid w:val="00285034"/>
    <w:rsid w:val="0028785E"/>
    <w:rsid w:val="00292655"/>
    <w:rsid w:val="002B28A7"/>
    <w:rsid w:val="002B3D25"/>
    <w:rsid w:val="002C1A54"/>
    <w:rsid w:val="002C6B84"/>
    <w:rsid w:val="002F18B9"/>
    <w:rsid w:val="00305603"/>
    <w:rsid w:val="00306223"/>
    <w:rsid w:val="003244BE"/>
    <w:rsid w:val="0033557D"/>
    <w:rsid w:val="00342166"/>
    <w:rsid w:val="00342BE9"/>
    <w:rsid w:val="0034747C"/>
    <w:rsid w:val="00351500"/>
    <w:rsid w:val="00355B4F"/>
    <w:rsid w:val="00357D49"/>
    <w:rsid w:val="003616A5"/>
    <w:rsid w:val="00363CFD"/>
    <w:rsid w:val="003802FF"/>
    <w:rsid w:val="00381598"/>
    <w:rsid w:val="00390D17"/>
    <w:rsid w:val="00397A9E"/>
    <w:rsid w:val="003A0D27"/>
    <w:rsid w:val="003A46AC"/>
    <w:rsid w:val="003A6261"/>
    <w:rsid w:val="003B19FB"/>
    <w:rsid w:val="003C421A"/>
    <w:rsid w:val="003D2340"/>
    <w:rsid w:val="003E0912"/>
    <w:rsid w:val="003E3E13"/>
    <w:rsid w:val="004024D6"/>
    <w:rsid w:val="00406BAC"/>
    <w:rsid w:val="00430807"/>
    <w:rsid w:val="004352B1"/>
    <w:rsid w:val="00443A3F"/>
    <w:rsid w:val="00444D0A"/>
    <w:rsid w:val="00460525"/>
    <w:rsid w:val="00464B16"/>
    <w:rsid w:val="00467778"/>
    <w:rsid w:val="00471FAE"/>
    <w:rsid w:val="004725C4"/>
    <w:rsid w:val="0049659E"/>
    <w:rsid w:val="004B7867"/>
    <w:rsid w:val="004C4A7A"/>
    <w:rsid w:val="004E2800"/>
    <w:rsid w:val="004E676C"/>
    <w:rsid w:val="004E6E28"/>
    <w:rsid w:val="004F44C3"/>
    <w:rsid w:val="004F4C44"/>
    <w:rsid w:val="00532F85"/>
    <w:rsid w:val="00533215"/>
    <w:rsid w:val="005508AA"/>
    <w:rsid w:val="005545AD"/>
    <w:rsid w:val="005575A8"/>
    <w:rsid w:val="00560F4A"/>
    <w:rsid w:val="0056654B"/>
    <w:rsid w:val="005709EC"/>
    <w:rsid w:val="0057623D"/>
    <w:rsid w:val="005804F8"/>
    <w:rsid w:val="00580CA7"/>
    <w:rsid w:val="0058698A"/>
    <w:rsid w:val="00587C0C"/>
    <w:rsid w:val="005965D6"/>
    <w:rsid w:val="005972C0"/>
    <w:rsid w:val="005A7565"/>
    <w:rsid w:val="005C26B2"/>
    <w:rsid w:val="005C47E9"/>
    <w:rsid w:val="005C70ED"/>
    <w:rsid w:val="005E77D0"/>
    <w:rsid w:val="005F0F17"/>
    <w:rsid w:val="00605767"/>
    <w:rsid w:val="00620EAA"/>
    <w:rsid w:val="00635AE1"/>
    <w:rsid w:val="00644F9A"/>
    <w:rsid w:val="00654522"/>
    <w:rsid w:val="00671EE9"/>
    <w:rsid w:val="0068627A"/>
    <w:rsid w:val="006913DC"/>
    <w:rsid w:val="006C0FBF"/>
    <w:rsid w:val="006C45BB"/>
    <w:rsid w:val="006D1272"/>
    <w:rsid w:val="006D230D"/>
    <w:rsid w:val="006E6C9B"/>
    <w:rsid w:val="00706086"/>
    <w:rsid w:val="007206A2"/>
    <w:rsid w:val="00726B4B"/>
    <w:rsid w:val="00742EAA"/>
    <w:rsid w:val="00743C1C"/>
    <w:rsid w:val="00754898"/>
    <w:rsid w:val="00761895"/>
    <w:rsid w:val="00767869"/>
    <w:rsid w:val="00773D6F"/>
    <w:rsid w:val="007765CD"/>
    <w:rsid w:val="00777BCA"/>
    <w:rsid w:val="0078293B"/>
    <w:rsid w:val="00783F84"/>
    <w:rsid w:val="00795294"/>
    <w:rsid w:val="007A305A"/>
    <w:rsid w:val="007A5347"/>
    <w:rsid w:val="007B45A5"/>
    <w:rsid w:val="007B7B46"/>
    <w:rsid w:val="007C56F7"/>
    <w:rsid w:val="007C734D"/>
    <w:rsid w:val="007D2B59"/>
    <w:rsid w:val="007F66BC"/>
    <w:rsid w:val="00810DAD"/>
    <w:rsid w:val="00812BC2"/>
    <w:rsid w:val="00814728"/>
    <w:rsid w:val="008231AC"/>
    <w:rsid w:val="0083284F"/>
    <w:rsid w:val="008467DC"/>
    <w:rsid w:val="008524B4"/>
    <w:rsid w:val="00870D52"/>
    <w:rsid w:val="00871E05"/>
    <w:rsid w:val="00876DDE"/>
    <w:rsid w:val="00893031"/>
    <w:rsid w:val="008A016C"/>
    <w:rsid w:val="008A57C6"/>
    <w:rsid w:val="008A60B6"/>
    <w:rsid w:val="008A7B3A"/>
    <w:rsid w:val="008B5516"/>
    <w:rsid w:val="008B7E07"/>
    <w:rsid w:val="008C0E37"/>
    <w:rsid w:val="008D0F47"/>
    <w:rsid w:val="008D27BF"/>
    <w:rsid w:val="008D3935"/>
    <w:rsid w:val="008D41CD"/>
    <w:rsid w:val="008F28A9"/>
    <w:rsid w:val="008F2CE4"/>
    <w:rsid w:val="008F61F5"/>
    <w:rsid w:val="00914F80"/>
    <w:rsid w:val="00926714"/>
    <w:rsid w:val="00940F57"/>
    <w:rsid w:val="00944065"/>
    <w:rsid w:val="009441B8"/>
    <w:rsid w:val="009464A9"/>
    <w:rsid w:val="00947D3D"/>
    <w:rsid w:val="009551D4"/>
    <w:rsid w:val="00957D4D"/>
    <w:rsid w:val="00973832"/>
    <w:rsid w:val="0098150D"/>
    <w:rsid w:val="0098550F"/>
    <w:rsid w:val="009906DE"/>
    <w:rsid w:val="00990913"/>
    <w:rsid w:val="009B4C42"/>
    <w:rsid w:val="009C0DD8"/>
    <w:rsid w:val="009C5080"/>
    <w:rsid w:val="009C6AA9"/>
    <w:rsid w:val="009D3C4D"/>
    <w:rsid w:val="009D6E10"/>
    <w:rsid w:val="009F7AB2"/>
    <w:rsid w:val="00A04473"/>
    <w:rsid w:val="00A23D2E"/>
    <w:rsid w:val="00A27379"/>
    <w:rsid w:val="00A31969"/>
    <w:rsid w:val="00A548F5"/>
    <w:rsid w:val="00A75A2A"/>
    <w:rsid w:val="00A90527"/>
    <w:rsid w:val="00A919A2"/>
    <w:rsid w:val="00AA0CA0"/>
    <w:rsid w:val="00AB7466"/>
    <w:rsid w:val="00AC415E"/>
    <w:rsid w:val="00AC5263"/>
    <w:rsid w:val="00AC604B"/>
    <w:rsid w:val="00AD289F"/>
    <w:rsid w:val="00AE5B5C"/>
    <w:rsid w:val="00AF0227"/>
    <w:rsid w:val="00AF1488"/>
    <w:rsid w:val="00AF7F19"/>
    <w:rsid w:val="00B00B59"/>
    <w:rsid w:val="00B02AA3"/>
    <w:rsid w:val="00B2156A"/>
    <w:rsid w:val="00B21A1B"/>
    <w:rsid w:val="00B26EBD"/>
    <w:rsid w:val="00B3225A"/>
    <w:rsid w:val="00B4063D"/>
    <w:rsid w:val="00B435F2"/>
    <w:rsid w:val="00B43B08"/>
    <w:rsid w:val="00B518C2"/>
    <w:rsid w:val="00B53BFC"/>
    <w:rsid w:val="00B703F2"/>
    <w:rsid w:val="00B77C69"/>
    <w:rsid w:val="00B8192E"/>
    <w:rsid w:val="00B81E22"/>
    <w:rsid w:val="00B90BD8"/>
    <w:rsid w:val="00BA03D1"/>
    <w:rsid w:val="00BA4A75"/>
    <w:rsid w:val="00BA64C2"/>
    <w:rsid w:val="00BC7DFE"/>
    <w:rsid w:val="00BD2C61"/>
    <w:rsid w:val="00BD7E1D"/>
    <w:rsid w:val="00BE3F7E"/>
    <w:rsid w:val="00BF2BDF"/>
    <w:rsid w:val="00BF4A24"/>
    <w:rsid w:val="00BF6F3C"/>
    <w:rsid w:val="00C054F7"/>
    <w:rsid w:val="00C10152"/>
    <w:rsid w:val="00C12DA9"/>
    <w:rsid w:val="00C12F20"/>
    <w:rsid w:val="00C16B42"/>
    <w:rsid w:val="00C25DEF"/>
    <w:rsid w:val="00C306A5"/>
    <w:rsid w:val="00C30B8D"/>
    <w:rsid w:val="00C34FEC"/>
    <w:rsid w:val="00C376A8"/>
    <w:rsid w:val="00C46A6A"/>
    <w:rsid w:val="00C503E6"/>
    <w:rsid w:val="00C55B0B"/>
    <w:rsid w:val="00C626BE"/>
    <w:rsid w:val="00C70C0B"/>
    <w:rsid w:val="00C7118F"/>
    <w:rsid w:val="00C7161D"/>
    <w:rsid w:val="00C71AAB"/>
    <w:rsid w:val="00C86EE7"/>
    <w:rsid w:val="00C87548"/>
    <w:rsid w:val="00C95053"/>
    <w:rsid w:val="00C95543"/>
    <w:rsid w:val="00CA5972"/>
    <w:rsid w:val="00CB10ED"/>
    <w:rsid w:val="00CE56E4"/>
    <w:rsid w:val="00CE596B"/>
    <w:rsid w:val="00CE7909"/>
    <w:rsid w:val="00CE7C9D"/>
    <w:rsid w:val="00D153FA"/>
    <w:rsid w:val="00D177C2"/>
    <w:rsid w:val="00D21D8D"/>
    <w:rsid w:val="00D413A4"/>
    <w:rsid w:val="00D45A9B"/>
    <w:rsid w:val="00D6532A"/>
    <w:rsid w:val="00D83A1D"/>
    <w:rsid w:val="00D965EB"/>
    <w:rsid w:val="00DA1702"/>
    <w:rsid w:val="00DC1BF0"/>
    <w:rsid w:val="00DC2E06"/>
    <w:rsid w:val="00DD722B"/>
    <w:rsid w:val="00DE5291"/>
    <w:rsid w:val="00DF0F5B"/>
    <w:rsid w:val="00DF3F44"/>
    <w:rsid w:val="00E07593"/>
    <w:rsid w:val="00E105CB"/>
    <w:rsid w:val="00E132E7"/>
    <w:rsid w:val="00E17117"/>
    <w:rsid w:val="00E22F2C"/>
    <w:rsid w:val="00E31C49"/>
    <w:rsid w:val="00E32EC6"/>
    <w:rsid w:val="00E33122"/>
    <w:rsid w:val="00E37F66"/>
    <w:rsid w:val="00E44059"/>
    <w:rsid w:val="00E5020E"/>
    <w:rsid w:val="00E5678E"/>
    <w:rsid w:val="00E65184"/>
    <w:rsid w:val="00E74BC9"/>
    <w:rsid w:val="00E85944"/>
    <w:rsid w:val="00E909BC"/>
    <w:rsid w:val="00E969E4"/>
    <w:rsid w:val="00EA2F62"/>
    <w:rsid w:val="00EB2A92"/>
    <w:rsid w:val="00ED4DBA"/>
    <w:rsid w:val="00ED6939"/>
    <w:rsid w:val="00ED6FAE"/>
    <w:rsid w:val="00EF582B"/>
    <w:rsid w:val="00F0350B"/>
    <w:rsid w:val="00F06791"/>
    <w:rsid w:val="00F07345"/>
    <w:rsid w:val="00F10F04"/>
    <w:rsid w:val="00F20CD2"/>
    <w:rsid w:val="00F376E5"/>
    <w:rsid w:val="00F41E0C"/>
    <w:rsid w:val="00F46BF6"/>
    <w:rsid w:val="00F54634"/>
    <w:rsid w:val="00F54C46"/>
    <w:rsid w:val="00F559A0"/>
    <w:rsid w:val="00F6082F"/>
    <w:rsid w:val="00F615A7"/>
    <w:rsid w:val="00F61891"/>
    <w:rsid w:val="00F66BE4"/>
    <w:rsid w:val="00F71A97"/>
    <w:rsid w:val="00F80B1F"/>
    <w:rsid w:val="00F82892"/>
    <w:rsid w:val="00F9337E"/>
    <w:rsid w:val="00F9715D"/>
    <w:rsid w:val="00FA4379"/>
    <w:rsid w:val="00FA4779"/>
    <w:rsid w:val="00FE13FA"/>
    <w:rsid w:val="00FE5369"/>
    <w:rsid w:val="00FE77A6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20D983E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81E22"/>
    <w:rPr>
      <w:rFonts w:cs="Arial"/>
      <w:b/>
      <w:bCs/>
      <w:smallCaps/>
      <w:kern w:val="32"/>
      <w:sz w:val="24"/>
      <w:szCs w:val="32"/>
    </w:rPr>
  </w:style>
  <w:style w:type="table" w:styleId="PlainTable1">
    <w:name w:val="Plain Table 1"/>
    <w:basedOn w:val="TableNormal"/>
    <w:uiPriority w:val="41"/>
    <w:rsid w:val="00B81E22"/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0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harfakhriehkashan@gmail.com" TargetMode="External"/><Relationship Id="rId13" Type="http://schemas.openxmlformats.org/officeDocument/2006/relationships/hyperlink" Target="https://icpc.global/ICPCID/1ASOD3LLDY66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github.com/saharfk/book-finder" TargetMode="External"/><Relationship Id="rId39" Type="http://schemas.openxmlformats.org/officeDocument/2006/relationships/hyperlink" Target="https://maktabkhooneh.org/media/students/certificates/157483698376629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saharfk/Embedded-System-air-controller" TargetMode="External"/><Relationship Id="rId34" Type="http://schemas.openxmlformats.org/officeDocument/2006/relationships/hyperlink" Target="https://www.coursera.org/" TargetMode="External"/><Relationship Id="rId42" Type="http://schemas.openxmlformats.org/officeDocument/2006/relationships/hyperlink" Target="mailto:ahmadifar@guilan.ac.ir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saharfk.github.io/CV/" TargetMode="External"/><Relationship Id="rId12" Type="http://schemas.openxmlformats.org/officeDocument/2006/relationships/hyperlink" Target="https://www.credly.com/badges/7d8ab12f-6609-42c7-ac23-b0030eaa4072?source=linked_in_profile" TargetMode="External"/><Relationship Id="rId17" Type="http://schemas.openxmlformats.org/officeDocument/2006/relationships/hyperlink" Target="https://github.com/saharfk/tensorflow-movie-recommender" TargetMode="External"/><Relationship Id="rId25" Type="http://schemas.openxmlformats.org/officeDocument/2006/relationships/hyperlink" Target="https://www.amazon.com/" TargetMode="External"/><Relationship Id="rId33" Type="http://schemas.openxmlformats.org/officeDocument/2006/relationships/hyperlink" Target="https://www.coursera.org/" TargetMode="External"/><Relationship Id="rId38" Type="http://schemas.openxmlformats.org/officeDocument/2006/relationships/hyperlink" Target="https://maktabkhooneh.org/" TargetMode="External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github.com/saharfk/shop-simulator" TargetMode="External"/><Relationship Id="rId29" Type="http://schemas.openxmlformats.org/officeDocument/2006/relationships/hyperlink" Target="https://www.coursera.org/" TargetMode="External"/><Relationship Id="rId41" Type="http://schemas.openxmlformats.org/officeDocument/2006/relationships/hyperlink" Target="https://maktabkhooneh.org/media/students/certificates/1554620500925175.pdf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aharfk/project" TargetMode="External"/><Relationship Id="rId24" Type="http://schemas.openxmlformats.org/officeDocument/2006/relationships/hyperlink" Target="https://github.com/saharfk/instagramCloneProject" TargetMode="External"/><Relationship Id="rId32" Type="http://schemas.openxmlformats.org/officeDocument/2006/relationships/hyperlink" Target="https://ude.my/UC-e565f7c7-6702-4872-ac18-be4de8c81ac1/" TargetMode="External"/><Relationship Id="rId37" Type="http://schemas.openxmlformats.org/officeDocument/2006/relationships/hyperlink" Target="https://maktabkhooneh.org/media/students/certificates/15860686800981846.pdf" TargetMode="External"/><Relationship Id="rId40" Type="http://schemas.openxmlformats.org/officeDocument/2006/relationships/hyperlink" Target="https://maktabkhooneh.org/" TargetMode="External"/><Relationship Id="rId45" Type="http://schemas.openxmlformats.org/officeDocument/2006/relationships/hyperlink" Target="mailto:mohammad.salehi@guilan.ac.i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ranian_University_Entrance_Exam" TargetMode="External"/><Relationship Id="rId23" Type="http://schemas.openxmlformats.org/officeDocument/2006/relationships/hyperlink" Target="https://github.com/saharfk/graphical-document-scanner-with-openCV" TargetMode="External"/><Relationship Id="rId28" Type="http://schemas.openxmlformats.org/officeDocument/2006/relationships/hyperlink" Target="https://github.com/saharfk/TSP" TargetMode="External"/><Relationship Id="rId36" Type="http://schemas.openxmlformats.org/officeDocument/2006/relationships/hyperlink" Target="https://maktabkhooneh.org/" TargetMode="External"/><Relationship Id="rId10" Type="http://schemas.openxmlformats.org/officeDocument/2006/relationships/hyperlink" Target="https://github.com/saharfk" TargetMode="External"/><Relationship Id="rId19" Type="http://schemas.openxmlformats.org/officeDocument/2006/relationships/hyperlink" Target="https://github.com/saharfk/flappy-bird" TargetMode="External"/><Relationship Id="rId31" Type="http://schemas.openxmlformats.org/officeDocument/2006/relationships/hyperlink" Target="https://www.udemy.com/" TargetMode="External"/><Relationship Id="rId44" Type="http://schemas.openxmlformats.org/officeDocument/2006/relationships/hyperlink" Target="mailto:shekarian@guilan.ac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sahar-fakhrieh-027832170" TargetMode="External"/><Relationship Id="rId14" Type="http://schemas.openxmlformats.org/officeDocument/2006/relationships/hyperlink" Target="https://en.wikipedia.org/wiki/Iranian_University_Entrance_Exam" TargetMode="External"/><Relationship Id="rId22" Type="http://schemas.openxmlformats.org/officeDocument/2006/relationships/hyperlink" Target="https://github.com/saharfk/python-assistant" TargetMode="External"/><Relationship Id="rId27" Type="http://schemas.openxmlformats.org/officeDocument/2006/relationships/hyperlink" Target="https://github.com/saharfk/knapsack" TargetMode="External"/><Relationship Id="rId30" Type="http://schemas.openxmlformats.org/officeDocument/2006/relationships/hyperlink" Target="https://translate-coursera.org/new_gtc/app/" TargetMode="External"/><Relationship Id="rId35" Type="http://schemas.openxmlformats.org/officeDocument/2006/relationships/hyperlink" Target="https://www.coursera.org/account/accomplishments/certificate/78HUP4NMDQ7N" TargetMode="External"/><Relationship Id="rId43" Type="http://schemas.openxmlformats.org/officeDocument/2006/relationships/hyperlink" Target="https://www.linkedin.com/in/hamidreza-ahmadifar-33a5a431" TargetMode="External"/><Relationship Id="rId48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(resume).dotx</Template>
  <TotalTime>0</TotalTime>
  <Pages>5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2021-08-20T21:04:00Z</dcterms:created>
  <dcterms:modified xsi:type="dcterms:W3CDTF">2021-12-31T21:38:00Z</dcterms:modified>
</cp:coreProperties>
</file>